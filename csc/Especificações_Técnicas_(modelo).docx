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6419" w14:textId="77777777" w:rsidR="005D43E0" w:rsidRPr="00AF1BD1" w:rsidRDefault="005D43E0">
      <w:pPr>
        <w:rPr>
          <w:rFonts w:asciiTheme="minorHAnsi" w:hAnsiTheme="minorHAnsi"/>
        </w:rPr>
      </w:pPr>
    </w:p>
    <w:p w14:paraId="33E8EC79" w14:textId="77777777" w:rsidR="005D43E0" w:rsidRPr="00AF1BD1" w:rsidRDefault="005D43E0" w:rsidP="005D43E0">
      <w:pPr>
        <w:rPr>
          <w:rFonts w:asciiTheme="minorHAnsi" w:hAnsiTheme="minorHAnsi"/>
        </w:rPr>
      </w:pPr>
    </w:p>
    <w:p w14:paraId="09C4AC30" w14:textId="77777777" w:rsidR="005D43E0" w:rsidRPr="00AF1BD1" w:rsidRDefault="005D43E0">
      <w:pPr>
        <w:rPr>
          <w:rFonts w:asciiTheme="minorHAnsi" w:hAnsiTheme="minorHAnsi"/>
        </w:rPr>
      </w:pPr>
    </w:p>
    <w:p w14:paraId="590E52D3" w14:textId="77777777" w:rsidR="005D43E0" w:rsidRPr="00AF1BD1" w:rsidRDefault="005D43E0" w:rsidP="005D43E0">
      <w:pPr>
        <w:tabs>
          <w:tab w:val="left" w:pos="1848"/>
        </w:tabs>
        <w:rPr>
          <w:rFonts w:asciiTheme="minorHAnsi" w:hAnsiTheme="minorHAnsi"/>
        </w:rPr>
      </w:pPr>
      <w:r w:rsidRPr="00AF1BD1">
        <w:rPr>
          <w:rFonts w:asciiTheme="minorHAnsi" w:hAnsiTheme="minorHAnsi"/>
        </w:rPr>
        <w:tab/>
      </w:r>
    </w:p>
    <w:p w14:paraId="158C5AFF" w14:textId="77777777" w:rsidR="006B41B8" w:rsidRPr="00AF1BD1" w:rsidRDefault="006B41B8" w:rsidP="001F7BF1">
      <w:pPr>
        <w:jc w:val="center"/>
        <w:rPr>
          <w:rFonts w:asciiTheme="minorHAnsi" w:hAnsiTheme="minorHAnsi"/>
          <w:sz w:val="36"/>
          <w:szCs w:val="36"/>
        </w:rPr>
      </w:pPr>
    </w:p>
    <w:p w14:paraId="448BA328" w14:textId="77777777" w:rsidR="004A1DE4" w:rsidRPr="00AF1BD1" w:rsidRDefault="004A1DE4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</w:p>
    <w:p w14:paraId="3BFF0A0D" w14:textId="77777777" w:rsidR="004A1DE4" w:rsidRPr="00AF1BD1" w:rsidRDefault="004A1DE4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</w:p>
    <w:p w14:paraId="42316A5E" w14:textId="77777777" w:rsidR="004A1DE4" w:rsidRPr="00AF1BD1" w:rsidRDefault="004A1DE4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</w:p>
    <w:p w14:paraId="7CCA6339" w14:textId="77777777" w:rsidR="004A1DE4" w:rsidRPr="00AF1BD1" w:rsidRDefault="004A1DE4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</w:p>
    <w:p w14:paraId="7B4D820E" w14:textId="77777777" w:rsidR="004A1DE4" w:rsidRPr="00AF1BD1" w:rsidRDefault="004A1DE4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</w:p>
    <w:p w14:paraId="67835921" w14:textId="1A1D4EF7" w:rsidR="004A1DE4" w:rsidRPr="00AF1BD1" w:rsidRDefault="006E274A" w:rsidP="006E274A">
      <w:pPr>
        <w:tabs>
          <w:tab w:val="left" w:pos="1635"/>
          <w:tab w:val="right" w:pos="8930"/>
        </w:tabs>
        <w:autoSpaceDE w:val="0"/>
        <w:autoSpaceDN w:val="0"/>
        <w:adjustRightInd w:val="0"/>
        <w:rPr>
          <w:rFonts w:asciiTheme="minorHAnsi" w:hAnsiTheme="minorHAnsi" w:cs="Tahoma"/>
          <w:b/>
          <w:bCs/>
          <w:sz w:val="40"/>
          <w:szCs w:val="40"/>
          <w:lang w:val="pt"/>
        </w:rPr>
      </w:pPr>
      <w:r w:rsidRPr="00AF1BD1">
        <w:rPr>
          <w:rFonts w:asciiTheme="minorHAnsi" w:hAnsiTheme="minorHAnsi" w:cs="Tahoma"/>
          <w:b/>
          <w:bCs/>
          <w:sz w:val="40"/>
          <w:szCs w:val="40"/>
          <w:lang w:val="pt"/>
        </w:rPr>
        <w:tab/>
      </w:r>
      <w:r w:rsidRPr="00AF1BD1">
        <w:rPr>
          <w:rFonts w:asciiTheme="minorHAnsi" w:hAnsiTheme="minorHAnsi" w:cs="Tahoma"/>
          <w:b/>
          <w:bCs/>
          <w:sz w:val="40"/>
          <w:szCs w:val="40"/>
          <w:lang w:val="pt"/>
        </w:rPr>
        <w:tab/>
      </w:r>
      <w:r w:rsidR="00E3614A">
        <w:rPr>
          <w:rFonts w:asciiTheme="minorHAnsi" w:hAnsiTheme="minorHAnsi" w:cs="Tahoma"/>
          <w:b/>
          <w:bCs/>
          <w:sz w:val="40"/>
          <w:szCs w:val="40"/>
          <w:lang w:val="pt"/>
        </w:rPr>
        <w:t xml:space="preserve">EMPRESA </w:t>
      </w:r>
    </w:p>
    <w:p w14:paraId="401BB751" w14:textId="319AB838" w:rsidR="004A1DE4" w:rsidRPr="00AF1BD1" w:rsidRDefault="00C77193" w:rsidP="00642F2E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  <w:r>
        <w:rPr>
          <w:rFonts w:asciiTheme="minorHAnsi" w:hAnsiTheme="minorHAnsi" w:cs="Tahoma"/>
          <w:b/>
          <w:bCs/>
          <w:sz w:val="40"/>
          <w:szCs w:val="40"/>
          <w:lang w:val="pt"/>
        </w:rPr>
        <w:t>PROJETO TESTE CSC</w:t>
      </w:r>
    </w:p>
    <w:p w14:paraId="42FA1BE2" w14:textId="0AD0D797" w:rsidR="00755965" w:rsidRPr="00AF1BD1" w:rsidRDefault="00C77193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  <w:r>
        <w:rPr>
          <w:rFonts w:asciiTheme="minorHAnsi" w:hAnsiTheme="minorHAnsi" w:cs="Tahoma"/>
          <w:b/>
          <w:bCs/>
          <w:sz w:val="40"/>
          <w:szCs w:val="40"/>
          <w:lang w:val="pt"/>
        </w:rPr>
        <w:t>API-ENDEREÇOS</w:t>
      </w:r>
    </w:p>
    <w:p w14:paraId="4D50C9D3" w14:textId="4AC7854D" w:rsidR="00755965" w:rsidRPr="00AF1BD1" w:rsidRDefault="00C77193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40"/>
          <w:szCs w:val="40"/>
          <w:lang w:val="pt"/>
        </w:rPr>
      </w:pPr>
      <w:r>
        <w:rPr>
          <w:rFonts w:asciiTheme="minorHAnsi" w:hAnsiTheme="minorHAnsi" w:cs="Tahoma"/>
          <w:b/>
          <w:bCs/>
          <w:sz w:val="40"/>
          <w:szCs w:val="40"/>
          <w:lang w:val="pt"/>
        </w:rPr>
        <w:t>Manutenção de Endereços</w:t>
      </w:r>
    </w:p>
    <w:p w14:paraId="025485C2" w14:textId="77777777" w:rsidR="004A1DE4" w:rsidRPr="00AF1BD1" w:rsidRDefault="004A1DE4" w:rsidP="004A1DE4">
      <w:pPr>
        <w:autoSpaceDE w:val="0"/>
        <w:autoSpaceDN w:val="0"/>
        <w:adjustRightInd w:val="0"/>
        <w:spacing w:after="120"/>
        <w:jc w:val="right"/>
        <w:rPr>
          <w:rFonts w:asciiTheme="minorHAnsi" w:hAnsiTheme="minorHAnsi" w:cs="Calibri"/>
          <w:sz w:val="22"/>
          <w:szCs w:val="22"/>
          <w:lang w:val="pt"/>
        </w:rPr>
      </w:pPr>
    </w:p>
    <w:p w14:paraId="7F9C0318" w14:textId="77777777" w:rsidR="004A1DE4" w:rsidRPr="00AF1BD1" w:rsidRDefault="004A1DE4" w:rsidP="004A1DE4">
      <w:pPr>
        <w:autoSpaceDE w:val="0"/>
        <w:autoSpaceDN w:val="0"/>
        <w:adjustRightInd w:val="0"/>
        <w:spacing w:after="120"/>
        <w:jc w:val="right"/>
        <w:rPr>
          <w:rFonts w:asciiTheme="minorHAnsi" w:hAnsiTheme="minorHAnsi" w:cs="Calibri"/>
          <w:sz w:val="22"/>
          <w:szCs w:val="22"/>
          <w:lang w:val="pt"/>
        </w:rPr>
      </w:pPr>
    </w:p>
    <w:p w14:paraId="1F2FA297" w14:textId="77777777" w:rsidR="004A1DE4" w:rsidRPr="00AF1BD1" w:rsidRDefault="004A1DE4" w:rsidP="004A1DE4">
      <w:pPr>
        <w:autoSpaceDE w:val="0"/>
        <w:autoSpaceDN w:val="0"/>
        <w:adjustRightInd w:val="0"/>
        <w:spacing w:after="120"/>
        <w:jc w:val="right"/>
        <w:rPr>
          <w:rFonts w:asciiTheme="minorHAnsi" w:hAnsiTheme="minorHAnsi" w:cs="Calibri"/>
          <w:sz w:val="22"/>
          <w:szCs w:val="22"/>
          <w:lang w:val="pt"/>
        </w:rPr>
      </w:pPr>
    </w:p>
    <w:p w14:paraId="017D306F" w14:textId="77777777" w:rsidR="004A1DE4" w:rsidRPr="00AF1BD1" w:rsidRDefault="004A1DE4" w:rsidP="004A1DE4">
      <w:pPr>
        <w:autoSpaceDE w:val="0"/>
        <w:autoSpaceDN w:val="0"/>
        <w:adjustRightInd w:val="0"/>
        <w:spacing w:after="120"/>
        <w:jc w:val="right"/>
        <w:rPr>
          <w:rFonts w:asciiTheme="minorHAnsi" w:hAnsiTheme="minorHAnsi" w:cs="Calibri"/>
          <w:sz w:val="22"/>
          <w:szCs w:val="22"/>
          <w:lang w:val="pt"/>
        </w:rPr>
      </w:pPr>
    </w:p>
    <w:p w14:paraId="3AB7C0EE" w14:textId="77777777" w:rsidR="004A1DE4" w:rsidRPr="00AF1BD1" w:rsidRDefault="004A1DE4" w:rsidP="004A1DE4">
      <w:pPr>
        <w:autoSpaceDE w:val="0"/>
        <w:autoSpaceDN w:val="0"/>
        <w:adjustRightInd w:val="0"/>
        <w:spacing w:after="120"/>
        <w:jc w:val="right"/>
        <w:rPr>
          <w:rFonts w:asciiTheme="minorHAnsi" w:hAnsiTheme="minorHAnsi" w:cs="Calibri"/>
          <w:sz w:val="22"/>
          <w:szCs w:val="22"/>
          <w:lang w:val="pt"/>
        </w:rPr>
      </w:pPr>
    </w:p>
    <w:p w14:paraId="3671438E" w14:textId="77777777" w:rsidR="004A1DE4" w:rsidRPr="00AF1BD1" w:rsidRDefault="004A1DE4" w:rsidP="004A1DE4">
      <w:pPr>
        <w:autoSpaceDE w:val="0"/>
        <w:autoSpaceDN w:val="0"/>
        <w:adjustRightInd w:val="0"/>
        <w:spacing w:after="120"/>
        <w:jc w:val="right"/>
        <w:rPr>
          <w:rFonts w:asciiTheme="minorHAnsi" w:hAnsiTheme="minorHAnsi" w:cs="Calibri"/>
          <w:sz w:val="22"/>
          <w:szCs w:val="22"/>
          <w:lang w:val="pt"/>
        </w:rPr>
      </w:pPr>
    </w:p>
    <w:p w14:paraId="32395C67" w14:textId="77777777" w:rsidR="004A1DE4" w:rsidRPr="00AF1BD1" w:rsidRDefault="004A1DE4" w:rsidP="004A1DE4">
      <w:pPr>
        <w:autoSpaceDE w:val="0"/>
        <w:autoSpaceDN w:val="0"/>
        <w:adjustRightInd w:val="0"/>
        <w:spacing w:after="120"/>
        <w:jc w:val="right"/>
        <w:rPr>
          <w:rFonts w:asciiTheme="minorHAnsi" w:hAnsiTheme="minorHAnsi" w:cs="Calibri"/>
          <w:sz w:val="22"/>
          <w:szCs w:val="22"/>
          <w:lang w:val="pt"/>
        </w:rPr>
      </w:pPr>
    </w:p>
    <w:p w14:paraId="5D9AAFA3" w14:textId="07D27A66" w:rsidR="00B813AE" w:rsidRPr="00AF1BD1" w:rsidRDefault="004A1DE4" w:rsidP="004A1DE4">
      <w:pPr>
        <w:autoSpaceDE w:val="0"/>
        <w:autoSpaceDN w:val="0"/>
        <w:adjustRightInd w:val="0"/>
        <w:jc w:val="right"/>
        <w:rPr>
          <w:rFonts w:asciiTheme="minorHAnsi" w:hAnsiTheme="minorHAnsi" w:cs="Tahoma"/>
          <w:b/>
          <w:bCs/>
          <w:sz w:val="32"/>
          <w:szCs w:val="32"/>
          <w:lang w:val="pt"/>
        </w:rPr>
      </w:pPr>
      <w:r w:rsidRPr="00AF1BD1">
        <w:rPr>
          <w:rFonts w:asciiTheme="minorHAnsi" w:hAnsiTheme="minorHAnsi" w:cs="Tahoma"/>
          <w:b/>
          <w:bCs/>
          <w:sz w:val="32"/>
          <w:szCs w:val="32"/>
          <w:lang w:val="pt"/>
        </w:rPr>
        <w:t xml:space="preserve">Versão do Documento </w:t>
      </w:r>
      <w:r w:rsidR="00C77193">
        <w:rPr>
          <w:rFonts w:asciiTheme="minorHAnsi" w:hAnsiTheme="minorHAnsi" w:cs="Tahoma"/>
          <w:b/>
          <w:bCs/>
          <w:sz w:val="32"/>
          <w:szCs w:val="32"/>
          <w:lang w:val="pt"/>
        </w:rPr>
        <w:t>v2</w:t>
      </w:r>
      <w:r w:rsidRPr="00AF1BD1">
        <w:rPr>
          <w:rFonts w:asciiTheme="minorHAnsi" w:hAnsiTheme="minorHAnsi" w:cs="Tahoma"/>
          <w:b/>
          <w:bCs/>
          <w:sz w:val="32"/>
          <w:szCs w:val="32"/>
          <w:lang w:val="pt"/>
        </w:rPr>
        <w:t xml:space="preserve"> </w:t>
      </w:r>
    </w:p>
    <w:p w14:paraId="1250E05A" w14:textId="77777777" w:rsidR="00B813AE" w:rsidRPr="00AF1BD1" w:rsidRDefault="00B813AE" w:rsidP="00B813AE">
      <w:pPr>
        <w:rPr>
          <w:rFonts w:asciiTheme="minorHAnsi" w:hAnsiTheme="minorHAnsi"/>
          <w:lang w:eastAsia="en-US"/>
        </w:rPr>
      </w:pPr>
    </w:p>
    <w:p w14:paraId="43BB91E5" w14:textId="77777777" w:rsidR="00B813AE" w:rsidRPr="00AF1BD1" w:rsidRDefault="00B813AE" w:rsidP="00B813AE">
      <w:pPr>
        <w:tabs>
          <w:tab w:val="left" w:pos="2580"/>
        </w:tabs>
        <w:rPr>
          <w:rFonts w:asciiTheme="minorHAnsi" w:hAnsiTheme="minorHAnsi"/>
          <w:lang w:eastAsia="en-US"/>
        </w:rPr>
      </w:pPr>
      <w:r w:rsidRPr="00AF1BD1">
        <w:rPr>
          <w:rFonts w:asciiTheme="minorHAnsi" w:hAnsiTheme="minorHAnsi"/>
          <w:lang w:eastAsia="en-US"/>
        </w:rPr>
        <w:tab/>
      </w:r>
    </w:p>
    <w:p w14:paraId="0DD8D6AF" w14:textId="77777777" w:rsidR="00B813AE" w:rsidRPr="00AF1BD1" w:rsidRDefault="00B813AE" w:rsidP="00B813AE">
      <w:pPr>
        <w:rPr>
          <w:rFonts w:asciiTheme="minorHAnsi" w:hAnsiTheme="minorHAnsi"/>
          <w:lang w:eastAsia="en-US"/>
        </w:rPr>
      </w:pPr>
    </w:p>
    <w:p w14:paraId="52B0BEE8" w14:textId="77777777" w:rsidR="0053512E" w:rsidRPr="00AF1BD1" w:rsidRDefault="0053512E" w:rsidP="00B813AE">
      <w:pPr>
        <w:rPr>
          <w:rFonts w:asciiTheme="minorHAnsi" w:hAnsiTheme="minorHAnsi"/>
          <w:lang w:eastAsia="en-US"/>
        </w:rPr>
        <w:sectPr w:rsidR="0053512E" w:rsidRPr="00AF1BD1" w:rsidSect="00690200">
          <w:headerReference w:type="default" r:id="rId8"/>
          <w:footerReference w:type="default" r:id="rId9"/>
          <w:type w:val="continuous"/>
          <w:pgSz w:w="11907" w:h="16840" w:code="9"/>
          <w:pgMar w:top="2092" w:right="1276" w:bottom="1843" w:left="1701" w:header="851" w:footer="781" w:gutter="0"/>
          <w:cols w:space="720"/>
          <w:docGrid w:linePitch="272"/>
        </w:sectPr>
      </w:pPr>
    </w:p>
    <w:p w14:paraId="6198A11F" w14:textId="77777777" w:rsidR="006168F4" w:rsidRPr="00AF1BD1" w:rsidRDefault="006168F4" w:rsidP="006168F4">
      <w:pPr>
        <w:pStyle w:val="CabealhodoSumrio"/>
        <w:spacing w:before="0"/>
        <w:rPr>
          <w:rFonts w:asciiTheme="minorHAnsi" w:hAnsiTheme="minorHAnsi"/>
          <w:color w:val="auto"/>
        </w:rPr>
      </w:pPr>
    </w:p>
    <w:p w14:paraId="376A101C" w14:textId="77777777" w:rsidR="006168F4" w:rsidRPr="00AF1BD1" w:rsidRDefault="006168F4" w:rsidP="006168F4">
      <w:pPr>
        <w:pStyle w:val="CabealhodoSumrio"/>
        <w:spacing w:before="0"/>
        <w:rPr>
          <w:rFonts w:asciiTheme="minorHAnsi" w:hAnsiTheme="minorHAnsi"/>
          <w:color w:val="auto"/>
        </w:rPr>
      </w:pPr>
    </w:p>
    <w:p w14:paraId="7AF8C095" w14:textId="77777777" w:rsidR="009656D0" w:rsidRPr="00AF1BD1" w:rsidRDefault="009656D0" w:rsidP="009656D0">
      <w:pPr>
        <w:pStyle w:val="CabealhodoSumrio"/>
        <w:spacing w:before="0"/>
        <w:ind w:left="-142"/>
        <w:rPr>
          <w:rFonts w:asciiTheme="minorHAnsi" w:hAnsiTheme="minorHAnsi" w:cs="Tahoma"/>
          <w:color w:val="auto"/>
          <w:sz w:val="24"/>
        </w:rPr>
      </w:pPr>
      <w:r w:rsidRPr="00AF1BD1">
        <w:rPr>
          <w:rFonts w:asciiTheme="minorHAnsi" w:hAnsiTheme="minorHAnsi" w:cs="Tahoma"/>
          <w:color w:val="auto"/>
          <w:sz w:val="24"/>
        </w:rPr>
        <w:t>Histórico da Revisão</w:t>
      </w:r>
    </w:p>
    <w:p w14:paraId="34012019" w14:textId="77777777" w:rsidR="009656D0" w:rsidRPr="00AF1BD1" w:rsidRDefault="009656D0" w:rsidP="009656D0">
      <w:pPr>
        <w:pStyle w:val="CabealhodoSumrio"/>
        <w:spacing w:before="0"/>
        <w:rPr>
          <w:rFonts w:asciiTheme="minorHAnsi" w:hAnsiTheme="minorHAnsi" w:cs="Tahoma"/>
          <w:color w:val="auto"/>
          <w:sz w:val="24"/>
          <w:szCs w:val="24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1166"/>
        <w:gridCol w:w="4394"/>
        <w:gridCol w:w="2693"/>
      </w:tblGrid>
      <w:tr w:rsidR="009656D0" w:rsidRPr="00AF1BD1" w14:paraId="1ACA1BF5" w14:textId="77777777" w:rsidTr="00CF440C">
        <w:tc>
          <w:tcPr>
            <w:tcW w:w="1103" w:type="dxa"/>
            <w:shd w:val="clear" w:color="auto" w:fill="D9D9D9"/>
          </w:tcPr>
          <w:p w14:paraId="2A391E40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lang w:val="pt-BR"/>
              </w:rPr>
            </w:pPr>
            <w:r w:rsidRPr="00AF1BD1">
              <w:rPr>
                <w:rFonts w:asciiTheme="minorHAnsi" w:hAnsiTheme="minorHAnsi" w:cs="Tahoma"/>
                <w:color w:val="auto"/>
                <w:sz w:val="20"/>
                <w:lang w:val="pt-BR"/>
              </w:rPr>
              <w:t>Data</w:t>
            </w:r>
          </w:p>
        </w:tc>
        <w:tc>
          <w:tcPr>
            <w:tcW w:w="1166" w:type="dxa"/>
            <w:shd w:val="clear" w:color="auto" w:fill="D9D9D9"/>
          </w:tcPr>
          <w:p w14:paraId="6C4A3572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lang w:val="pt-BR"/>
              </w:rPr>
            </w:pPr>
            <w:r w:rsidRPr="00AF1BD1">
              <w:rPr>
                <w:rFonts w:asciiTheme="minorHAnsi" w:hAnsiTheme="minorHAnsi" w:cs="Tahoma"/>
                <w:color w:val="auto"/>
                <w:sz w:val="20"/>
                <w:lang w:val="pt-BR"/>
              </w:rPr>
              <w:t xml:space="preserve">Versão </w:t>
            </w:r>
          </w:p>
        </w:tc>
        <w:tc>
          <w:tcPr>
            <w:tcW w:w="4394" w:type="dxa"/>
            <w:shd w:val="clear" w:color="auto" w:fill="D9D9D9"/>
          </w:tcPr>
          <w:p w14:paraId="75F13917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lang w:val="pt-BR"/>
              </w:rPr>
            </w:pPr>
            <w:r w:rsidRPr="00AF1BD1">
              <w:rPr>
                <w:rFonts w:asciiTheme="minorHAnsi" w:hAnsiTheme="minorHAnsi" w:cs="Tahoma"/>
                <w:color w:val="auto"/>
                <w:sz w:val="20"/>
                <w:lang w:val="pt-BR"/>
              </w:rPr>
              <w:t>Descrição</w:t>
            </w:r>
          </w:p>
        </w:tc>
        <w:tc>
          <w:tcPr>
            <w:tcW w:w="2693" w:type="dxa"/>
            <w:shd w:val="clear" w:color="auto" w:fill="D9D9D9"/>
          </w:tcPr>
          <w:p w14:paraId="4228301A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lang w:val="pt-BR"/>
              </w:rPr>
            </w:pPr>
            <w:r w:rsidRPr="00AF1BD1">
              <w:rPr>
                <w:rFonts w:asciiTheme="minorHAnsi" w:hAnsiTheme="minorHAnsi" w:cs="Tahoma"/>
                <w:color w:val="auto"/>
                <w:sz w:val="20"/>
                <w:lang w:val="pt-BR"/>
              </w:rPr>
              <w:t>Autor</w:t>
            </w:r>
          </w:p>
        </w:tc>
      </w:tr>
      <w:tr w:rsidR="009656D0" w:rsidRPr="00AF1BD1" w14:paraId="5AD1E9B9" w14:textId="77777777" w:rsidTr="00CF440C">
        <w:tc>
          <w:tcPr>
            <w:tcW w:w="1103" w:type="dxa"/>
          </w:tcPr>
          <w:p w14:paraId="569F368E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166" w:type="dxa"/>
          </w:tcPr>
          <w:p w14:paraId="34FCDA66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</w:tcPr>
          <w:p w14:paraId="63535BB6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</w:tcPr>
          <w:p w14:paraId="0FF23B19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</w:tr>
      <w:tr w:rsidR="009656D0" w:rsidRPr="00AF1BD1" w14:paraId="050B4733" w14:textId="77777777" w:rsidTr="00CF440C">
        <w:tc>
          <w:tcPr>
            <w:tcW w:w="1103" w:type="dxa"/>
          </w:tcPr>
          <w:p w14:paraId="42004E86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166" w:type="dxa"/>
          </w:tcPr>
          <w:p w14:paraId="20D14F3C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</w:tcPr>
          <w:p w14:paraId="18D9817F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</w:tcPr>
          <w:p w14:paraId="6B49B0AA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b w:val="0"/>
                <w:color w:val="auto"/>
                <w:sz w:val="20"/>
                <w:szCs w:val="20"/>
                <w:lang w:val="pt-BR"/>
              </w:rPr>
            </w:pPr>
          </w:p>
        </w:tc>
      </w:tr>
      <w:tr w:rsidR="009656D0" w:rsidRPr="00AF1BD1" w14:paraId="33394887" w14:textId="77777777" w:rsidTr="00CF440C">
        <w:tc>
          <w:tcPr>
            <w:tcW w:w="1103" w:type="dxa"/>
          </w:tcPr>
          <w:p w14:paraId="1CB71020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166" w:type="dxa"/>
          </w:tcPr>
          <w:p w14:paraId="35F24FA0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</w:tcPr>
          <w:p w14:paraId="2BE58937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</w:tcPr>
          <w:p w14:paraId="1FCDBF86" w14:textId="77777777" w:rsidR="009656D0" w:rsidRPr="00AF1BD1" w:rsidRDefault="009656D0" w:rsidP="00CF440C">
            <w:pPr>
              <w:pStyle w:val="CabealhodoSumrio"/>
              <w:spacing w:before="0" w:line="240" w:lineRule="auto"/>
              <w:rPr>
                <w:rFonts w:asciiTheme="minorHAnsi" w:hAnsiTheme="minorHAnsi" w:cs="Tahoma"/>
                <w:color w:val="auto"/>
                <w:sz w:val="20"/>
                <w:szCs w:val="20"/>
                <w:lang w:val="pt-BR"/>
              </w:rPr>
            </w:pPr>
          </w:p>
        </w:tc>
      </w:tr>
    </w:tbl>
    <w:p w14:paraId="37A03C82" w14:textId="77777777" w:rsidR="009656D0" w:rsidRPr="00AF1BD1" w:rsidRDefault="009656D0" w:rsidP="009656D0">
      <w:pPr>
        <w:pStyle w:val="CabealhodoSumrio"/>
        <w:spacing w:before="0"/>
        <w:rPr>
          <w:rFonts w:asciiTheme="minorHAnsi" w:hAnsiTheme="minorHAnsi" w:cs="Tahoma"/>
          <w:color w:val="auto"/>
          <w:sz w:val="24"/>
          <w:szCs w:val="24"/>
        </w:rPr>
      </w:pPr>
    </w:p>
    <w:p w14:paraId="193E1C6C" w14:textId="77777777" w:rsidR="006168F4" w:rsidRPr="00AF1BD1" w:rsidRDefault="006168F4" w:rsidP="006168F4">
      <w:pPr>
        <w:pStyle w:val="CabealhodoSumrio"/>
        <w:spacing w:before="0"/>
        <w:rPr>
          <w:rFonts w:asciiTheme="minorHAnsi" w:hAnsiTheme="minorHAnsi"/>
          <w:color w:val="auto"/>
          <w:sz w:val="24"/>
          <w:szCs w:val="24"/>
        </w:rPr>
      </w:pPr>
    </w:p>
    <w:p w14:paraId="7ED522DD" w14:textId="4B2952DD" w:rsidR="00606581" w:rsidRPr="00AF1BD1" w:rsidRDefault="00755965" w:rsidP="00AF1BD1">
      <w:pPr>
        <w:pStyle w:val="Ttulo1"/>
        <w:pageBreakBefore/>
        <w:rPr>
          <w:rFonts w:asciiTheme="minorHAnsi" w:hAnsiTheme="minorHAnsi"/>
          <w:sz w:val="26"/>
          <w:szCs w:val="26"/>
        </w:rPr>
      </w:pPr>
      <w:r w:rsidRPr="00AF1BD1">
        <w:rPr>
          <w:rFonts w:asciiTheme="minorHAnsi" w:hAnsiTheme="minorHAnsi"/>
          <w:sz w:val="26"/>
          <w:szCs w:val="26"/>
        </w:rPr>
        <w:lastRenderedPageBreak/>
        <w:t>Especificaç</w:t>
      </w:r>
      <w:r w:rsidR="000C7731">
        <w:rPr>
          <w:rFonts w:asciiTheme="minorHAnsi" w:hAnsiTheme="minorHAnsi"/>
          <w:sz w:val="26"/>
          <w:szCs w:val="26"/>
        </w:rPr>
        <w:t>ões</w:t>
      </w:r>
      <w:r w:rsidRPr="00AF1BD1">
        <w:rPr>
          <w:rFonts w:asciiTheme="minorHAnsi" w:hAnsiTheme="minorHAnsi"/>
          <w:sz w:val="26"/>
          <w:szCs w:val="26"/>
        </w:rPr>
        <w:t xml:space="preserve"> Técnica</w:t>
      </w:r>
      <w:r w:rsidR="000C7731">
        <w:rPr>
          <w:rFonts w:asciiTheme="minorHAnsi" w:hAnsiTheme="minorHAnsi"/>
          <w:sz w:val="26"/>
          <w:szCs w:val="26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8329"/>
      </w:tblGrid>
      <w:tr w:rsidR="00755965" w:rsidRPr="00AF1BD1" w14:paraId="274B3153" w14:textId="77777777" w:rsidTr="000C7731">
        <w:tc>
          <w:tcPr>
            <w:tcW w:w="817" w:type="dxa"/>
            <w:vAlign w:val="center"/>
          </w:tcPr>
          <w:p w14:paraId="15CE481F" w14:textId="3340CCA1" w:rsidR="00755965" w:rsidRPr="00AF1BD1" w:rsidRDefault="00755965" w:rsidP="00A96322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</w:p>
        </w:tc>
        <w:tc>
          <w:tcPr>
            <w:tcW w:w="8329" w:type="dxa"/>
          </w:tcPr>
          <w:p w14:paraId="20D8B66D" w14:textId="55D18214" w:rsidR="00A96322" w:rsidRPr="00EB72BA" w:rsidRDefault="00AF1BD1" w:rsidP="00EB72BA">
            <w:pPr>
              <w:rPr>
                <w:rFonts w:asciiTheme="minorHAnsi" w:hAnsiTheme="minorHAnsi"/>
                <w:iCs/>
                <w:sz w:val="16"/>
                <w:szCs w:val="16"/>
              </w:rPr>
            </w:pPr>
            <w:r w:rsidRPr="00A96322">
              <w:rPr>
                <w:rFonts w:asciiTheme="minorHAnsi" w:hAnsiTheme="minorHAnsi"/>
                <w:b/>
              </w:rPr>
              <w:t>Casos de Uso:</w:t>
            </w:r>
            <w:r w:rsidR="00A96322" w:rsidRPr="00A96322">
              <w:rPr>
                <w:rFonts w:asciiTheme="minorHAnsi" w:hAnsiTheme="minorHAnsi"/>
                <w:b/>
              </w:rPr>
              <w:t xml:space="preserve"> </w:t>
            </w:r>
            <w:r w:rsidR="00C77193">
              <w:rPr>
                <w:rFonts w:asciiTheme="minorHAnsi" w:hAnsiTheme="minorHAnsi"/>
                <w:b/>
              </w:rPr>
              <w:t>Cadastrar endereço</w:t>
            </w:r>
          </w:p>
          <w:p w14:paraId="677E7755" w14:textId="77777777" w:rsidR="00AF1BD1" w:rsidRPr="000C7731" w:rsidRDefault="00AF1BD1" w:rsidP="00AF1BD1">
            <w:pPr>
              <w:tabs>
                <w:tab w:val="left" w:pos="1168"/>
              </w:tabs>
              <w:ind w:left="2553" w:hanging="2094"/>
              <w:rPr>
                <w:rFonts w:asciiTheme="minorHAnsi" w:hAnsiTheme="minorHAnsi"/>
                <w:b/>
              </w:rPr>
            </w:pPr>
            <w:r w:rsidRPr="000C7731">
              <w:rPr>
                <w:rFonts w:asciiTheme="minorHAnsi" w:hAnsiTheme="minorHAnsi"/>
                <w:b/>
              </w:rPr>
              <w:t>Regra de Negócio:</w:t>
            </w:r>
          </w:p>
          <w:p w14:paraId="2C999581" w14:textId="4FCA97FC" w:rsidR="00C77193" w:rsidRDefault="00C77193" w:rsidP="00C77193">
            <w:pPr>
              <w:tabs>
                <w:tab w:val="left" w:pos="2585"/>
              </w:tabs>
              <w:ind w:left="3404" w:hanging="294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Todos os campos são </w:t>
            </w:r>
            <w:proofErr w:type="spellStart"/>
            <w:r>
              <w:rPr>
                <w:rFonts w:asciiTheme="minorHAnsi" w:hAnsiTheme="minorHAnsi"/>
              </w:rPr>
              <w:t>obrigatarios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  <w:p w14:paraId="6F087C42" w14:textId="45542C63" w:rsidR="00AF1BD1" w:rsidRDefault="00AF1BD1" w:rsidP="000C7731">
            <w:pPr>
              <w:ind w:left="3404" w:hanging="2520"/>
              <w:rPr>
                <w:rFonts w:asciiTheme="minorHAnsi" w:hAnsiTheme="minorHAnsi"/>
                <w:b/>
              </w:rPr>
            </w:pPr>
            <w:r w:rsidRPr="000C7731">
              <w:rPr>
                <w:rFonts w:asciiTheme="minorHAnsi" w:hAnsiTheme="minorHAnsi"/>
                <w:b/>
              </w:rPr>
              <w:t>Requisitos</w:t>
            </w:r>
            <w:r w:rsidR="000C7731">
              <w:rPr>
                <w:rFonts w:asciiTheme="minorHAnsi" w:hAnsiTheme="minorHAnsi"/>
                <w:b/>
              </w:rPr>
              <w:t xml:space="preserve"> Funcionais e Não Funcionais</w:t>
            </w:r>
            <w:r w:rsidRPr="000C7731">
              <w:rPr>
                <w:rFonts w:asciiTheme="minorHAnsi" w:hAnsiTheme="minorHAnsi"/>
                <w:b/>
              </w:rPr>
              <w:t>:</w:t>
            </w:r>
          </w:p>
          <w:tbl>
            <w:tblPr>
              <w:tblStyle w:val="Tabelacomgrade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993"/>
              <w:gridCol w:w="6231"/>
            </w:tblGrid>
            <w:tr w:rsidR="004F101F" w14:paraId="274DA11A" w14:textId="77777777" w:rsidTr="004F101F">
              <w:tc>
                <w:tcPr>
                  <w:tcW w:w="993" w:type="dxa"/>
                </w:tcPr>
                <w:p w14:paraId="06B63838" w14:textId="7DAD903B" w:rsidR="004F101F" w:rsidRPr="004F101F" w:rsidRDefault="004F101F" w:rsidP="00956610">
                  <w:pPr>
                    <w:pStyle w:val="PargrafodaLista"/>
                    <w:numPr>
                      <w:ilvl w:val="0"/>
                      <w:numId w:val="19"/>
                    </w:numPr>
                    <w:tabs>
                      <w:tab w:val="left" w:pos="1804"/>
                    </w:tabs>
                    <w:ind w:right="-73"/>
                    <w:jc w:val="both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17976D6D" w14:textId="3A44E53A" w:rsidR="004F101F" w:rsidRDefault="00C77193" w:rsidP="004F101F">
                  <w:pPr>
                    <w:ind w:left="13" w:right="1559" w:hanging="13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 xml:space="preserve">Cadastrar um endereço válido pela </w:t>
                  </w:r>
                  <w:proofErr w:type="spellStart"/>
                  <w:r>
                    <w:rPr>
                      <w:rFonts w:asciiTheme="minorHAnsi" w:hAnsiTheme="minorHAnsi"/>
                      <w:b/>
                    </w:rPr>
                    <w:t>api</w:t>
                  </w:r>
                  <w:proofErr w:type="spellEnd"/>
                  <w:r>
                    <w:rPr>
                      <w:rFonts w:asciiTheme="minorHAnsi" w:hAnsiTheme="minorHAnsi"/>
                      <w:b/>
                    </w:rPr>
                    <w:t xml:space="preserve"> do </w:t>
                  </w:r>
                  <w:proofErr w:type="spellStart"/>
                  <w:r>
                    <w:rPr>
                      <w:rFonts w:asciiTheme="minorHAnsi" w:hAnsiTheme="minorHAnsi"/>
                      <w:b/>
                    </w:rPr>
                    <w:t>google</w:t>
                  </w:r>
                  <w:proofErr w:type="spellEnd"/>
                  <w:r>
                    <w:rPr>
                      <w:rFonts w:asciiTheme="minorHAnsi" w:hAnsiTheme="minorHAnsi"/>
                      <w:b/>
                    </w:rPr>
                    <w:t>.</w:t>
                  </w:r>
                </w:p>
              </w:tc>
            </w:tr>
            <w:tr w:rsidR="00956610" w14:paraId="14FEE94B" w14:textId="77777777" w:rsidTr="004F101F">
              <w:tc>
                <w:tcPr>
                  <w:tcW w:w="993" w:type="dxa"/>
                </w:tcPr>
                <w:p w14:paraId="34F9E6E1" w14:textId="77777777" w:rsidR="00956610" w:rsidRPr="004F101F" w:rsidRDefault="00956610" w:rsidP="00956610">
                  <w:pPr>
                    <w:pStyle w:val="PargrafodaLista"/>
                    <w:numPr>
                      <w:ilvl w:val="0"/>
                      <w:numId w:val="19"/>
                    </w:numPr>
                    <w:tabs>
                      <w:tab w:val="left" w:pos="1804"/>
                    </w:tabs>
                    <w:ind w:right="-73"/>
                    <w:jc w:val="both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721B1B9A" w14:textId="77777777" w:rsidR="00956610" w:rsidRDefault="00956610" w:rsidP="004F101F">
                  <w:pPr>
                    <w:ind w:left="13" w:right="1559" w:hanging="13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3A7BD248" w14:textId="56E7AADF" w:rsidR="004F101F" w:rsidRPr="00AF1BD1" w:rsidRDefault="004F101F" w:rsidP="004F101F">
            <w:pPr>
              <w:rPr>
                <w:rFonts w:asciiTheme="minorHAnsi" w:hAnsiTheme="minorHAnsi"/>
              </w:rPr>
            </w:pPr>
          </w:p>
          <w:tbl>
            <w:tblPr>
              <w:tblStyle w:val="Tabelacomgrade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993"/>
              <w:gridCol w:w="6231"/>
            </w:tblGrid>
            <w:tr w:rsidR="004F101F" w14:paraId="6A1F7B11" w14:textId="77777777" w:rsidTr="004F101F">
              <w:tc>
                <w:tcPr>
                  <w:tcW w:w="993" w:type="dxa"/>
                </w:tcPr>
                <w:p w14:paraId="3B3EE887" w14:textId="77777777" w:rsidR="004F101F" w:rsidRPr="004F101F" w:rsidRDefault="004F101F" w:rsidP="00956610">
                  <w:pPr>
                    <w:pStyle w:val="PargrafodaLista"/>
                    <w:numPr>
                      <w:ilvl w:val="0"/>
                      <w:numId w:val="20"/>
                    </w:numPr>
                    <w:tabs>
                      <w:tab w:val="left" w:pos="1804"/>
                    </w:tabs>
                    <w:ind w:right="-73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776B4ABF" w14:textId="101EFCF4" w:rsidR="004F101F" w:rsidRDefault="00C77193" w:rsidP="004F101F">
                  <w:pPr>
                    <w:ind w:left="13" w:right="1559" w:hanging="13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Acessar o link abaixo e clicar em novo</w:t>
                  </w:r>
                </w:p>
              </w:tc>
            </w:tr>
            <w:tr w:rsidR="00956610" w14:paraId="6A0E8D3E" w14:textId="77777777" w:rsidTr="004F101F">
              <w:tc>
                <w:tcPr>
                  <w:tcW w:w="993" w:type="dxa"/>
                </w:tcPr>
                <w:p w14:paraId="3D5A6CE2" w14:textId="77777777" w:rsidR="00956610" w:rsidRPr="004F101F" w:rsidRDefault="00956610" w:rsidP="00956610">
                  <w:pPr>
                    <w:pStyle w:val="PargrafodaLista"/>
                    <w:numPr>
                      <w:ilvl w:val="0"/>
                      <w:numId w:val="20"/>
                    </w:numPr>
                    <w:tabs>
                      <w:tab w:val="left" w:pos="1804"/>
                    </w:tabs>
                    <w:ind w:right="-73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510FE69A" w14:textId="1E25995D" w:rsidR="00956610" w:rsidRPr="00C77193" w:rsidRDefault="00C77193" w:rsidP="004F101F">
                  <w:pPr>
                    <w:ind w:left="13" w:right="1559" w:hanging="13"/>
                    <w:rPr>
                      <w:rFonts w:asciiTheme="minorHAnsi" w:hAnsiTheme="minorHAnsi"/>
                      <w:b/>
                      <w:u w:val="single"/>
                    </w:rPr>
                  </w:pPr>
                  <w:r>
                    <w:rPr>
                      <w:rFonts w:asciiTheme="minorHAnsi" w:hAnsiTheme="minorHAnsi"/>
                      <w:b/>
                    </w:rPr>
                    <w:t xml:space="preserve">Fazer a busca do endereço utilizando o campo logradouro pressionando ENTER ou saindo do </w:t>
                  </w:r>
                  <w:proofErr w:type="spellStart"/>
                  <w:proofErr w:type="gramStart"/>
                  <w:r>
                    <w:rPr>
                      <w:rFonts w:asciiTheme="minorHAnsi" w:hAnsiTheme="minorHAnsi"/>
                      <w:b/>
                    </w:rPr>
                    <w:t>campo.preencher</w:t>
                  </w:r>
                  <w:proofErr w:type="spellEnd"/>
                  <w:proofErr w:type="gramEnd"/>
                  <w:r>
                    <w:rPr>
                      <w:rFonts w:asciiTheme="minorHAnsi" w:hAnsiTheme="minorHAnsi"/>
                      <w:b/>
                    </w:rPr>
                    <w:t xml:space="preserve"> os demais campos e confirmar.</w:t>
                  </w:r>
                </w:p>
              </w:tc>
            </w:tr>
          </w:tbl>
          <w:p w14:paraId="6766AC2C" w14:textId="77777777" w:rsidR="00AF1BD1" w:rsidRDefault="00AF1BD1" w:rsidP="004F101F">
            <w:pPr>
              <w:ind w:left="3404" w:hanging="2520"/>
              <w:rPr>
                <w:rFonts w:asciiTheme="minorHAnsi" w:hAnsiTheme="minorHAnsi"/>
              </w:rPr>
            </w:pPr>
          </w:p>
          <w:p w14:paraId="68E808B8" w14:textId="77777777" w:rsidR="00956610" w:rsidRDefault="00956610" w:rsidP="004F101F">
            <w:pPr>
              <w:ind w:left="3404" w:hanging="2520"/>
              <w:rPr>
                <w:rFonts w:asciiTheme="minorHAnsi" w:hAnsiTheme="minorHAnsi"/>
              </w:rPr>
            </w:pPr>
          </w:p>
          <w:p w14:paraId="28A37AE6" w14:textId="22AE8D4B" w:rsidR="00956610" w:rsidRPr="00956610" w:rsidRDefault="00956610" w:rsidP="004F101F">
            <w:pPr>
              <w:ind w:left="3404" w:hanging="2520"/>
              <w:rPr>
                <w:rFonts w:asciiTheme="minorHAnsi" w:hAnsiTheme="minorHAnsi"/>
                <w:b/>
              </w:rPr>
            </w:pPr>
            <w:r w:rsidRPr="00956610">
              <w:rPr>
                <w:rFonts w:asciiTheme="minorHAnsi" w:hAnsiTheme="minorHAnsi"/>
                <w:b/>
              </w:rPr>
              <w:t>Diagrama do Caso de Uso:</w:t>
            </w:r>
          </w:p>
          <w:p w14:paraId="25B18BC1" w14:textId="01262774" w:rsidR="00956610" w:rsidRPr="00AF1BD1" w:rsidRDefault="00C77193" w:rsidP="004F101F">
            <w:pPr>
              <w:ind w:left="3404" w:hanging="2520"/>
              <w:rPr>
                <w:rFonts w:asciiTheme="minorHAnsi" w:hAnsiTheme="minorHAnsi"/>
              </w:rPr>
            </w:pPr>
            <w:r w:rsidRPr="00C77193">
              <w:rPr>
                <w:rFonts w:asciiTheme="minorHAnsi" w:hAnsiTheme="minorHAnsi"/>
              </w:rPr>
              <w:t>http://localhost/csc/View/ListaEndereco.php</w:t>
            </w:r>
          </w:p>
        </w:tc>
      </w:tr>
    </w:tbl>
    <w:p w14:paraId="06A1FDEF" w14:textId="4DCB626E" w:rsidR="004F101F" w:rsidRDefault="004F101F" w:rsidP="00755965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8329"/>
      </w:tblGrid>
      <w:tr w:rsidR="00956610" w:rsidRPr="00AF1BD1" w14:paraId="437AB478" w14:textId="77777777" w:rsidTr="00642F2E">
        <w:tc>
          <w:tcPr>
            <w:tcW w:w="817" w:type="dxa"/>
            <w:vAlign w:val="center"/>
          </w:tcPr>
          <w:p w14:paraId="25FD9472" w14:textId="77777777" w:rsidR="00956610" w:rsidRPr="00AF1BD1" w:rsidRDefault="00956610" w:rsidP="00642F2E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</w:p>
        </w:tc>
        <w:tc>
          <w:tcPr>
            <w:tcW w:w="8329" w:type="dxa"/>
          </w:tcPr>
          <w:p w14:paraId="0C349D9A" w14:textId="6CDA9247" w:rsidR="00956610" w:rsidRPr="00EB72BA" w:rsidRDefault="00956610" w:rsidP="00642F2E">
            <w:pPr>
              <w:rPr>
                <w:rFonts w:asciiTheme="minorHAnsi" w:hAnsiTheme="minorHAnsi"/>
                <w:iCs/>
                <w:sz w:val="16"/>
                <w:szCs w:val="16"/>
              </w:rPr>
            </w:pPr>
            <w:r w:rsidRPr="00A96322">
              <w:rPr>
                <w:rFonts w:asciiTheme="minorHAnsi" w:hAnsiTheme="minorHAnsi"/>
                <w:b/>
              </w:rPr>
              <w:t xml:space="preserve">Casos de Uso: </w:t>
            </w:r>
            <w:r w:rsidR="006424BB">
              <w:rPr>
                <w:rFonts w:asciiTheme="minorHAnsi" w:hAnsiTheme="minorHAnsi"/>
                <w:b/>
              </w:rPr>
              <w:t>Listar Todos os Endereços via</w:t>
            </w:r>
            <w:r w:rsidR="00690CEF">
              <w:rPr>
                <w:rFonts w:asciiTheme="minorHAnsi" w:hAnsiTheme="minorHAnsi"/>
                <w:b/>
              </w:rPr>
              <w:t xml:space="preserve"> API</w:t>
            </w:r>
          </w:p>
          <w:p w14:paraId="588DBD82" w14:textId="77777777" w:rsidR="00956610" w:rsidRPr="000C7731" w:rsidRDefault="00956610" w:rsidP="00642F2E">
            <w:pPr>
              <w:tabs>
                <w:tab w:val="left" w:pos="1168"/>
              </w:tabs>
              <w:ind w:left="2553" w:hanging="2094"/>
              <w:rPr>
                <w:rFonts w:asciiTheme="minorHAnsi" w:hAnsiTheme="minorHAnsi"/>
                <w:b/>
              </w:rPr>
            </w:pPr>
            <w:r w:rsidRPr="000C7731">
              <w:rPr>
                <w:rFonts w:asciiTheme="minorHAnsi" w:hAnsiTheme="minorHAnsi"/>
                <w:b/>
              </w:rPr>
              <w:t>Regra de Negócio:</w:t>
            </w:r>
          </w:p>
          <w:p w14:paraId="7086AC1F" w14:textId="77777777" w:rsidR="00956610" w:rsidRDefault="00956610" w:rsidP="00642F2E">
            <w:pPr>
              <w:ind w:left="3404" w:hanging="2520"/>
              <w:rPr>
                <w:rFonts w:asciiTheme="minorHAnsi" w:hAnsiTheme="minorHAnsi"/>
                <w:b/>
              </w:rPr>
            </w:pPr>
            <w:r w:rsidRPr="000C7731">
              <w:rPr>
                <w:rFonts w:asciiTheme="minorHAnsi" w:hAnsiTheme="minorHAnsi"/>
                <w:b/>
              </w:rPr>
              <w:t>Requisitos</w:t>
            </w:r>
            <w:r>
              <w:rPr>
                <w:rFonts w:asciiTheme="minorHAnsi" w:hAnsiTheme="minorHAnsi"/>
                <w:b/>
              </w:rPr>
              <w:t xml:space="preserve"> Funcionais e Não Funcionais</w:t>
            </w:r>
            <w:r w:rsidRPr="000C7731">
              <w:rPr>
                <w:rFonts w:asciiTheme="minorHAnsi" w:hAnsiTheme="minorHAnsi"/>
                <w:b/>
              </w:rPr>
              <w:t>:</w:t>
            </w:r>
          </w:p>
          <w:tbl>
            <w:tblPr>
              <w:tblStyle w:val="Tabelacomgrade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993"/>
              <w:gridCol w:w="6231"/>
            </w:tblGrid>
            <w:tr w:rsidR="00956610" w14:paraId="6A6499E8" w14:textId="77777777" w:rsidTr="00642F2E">
              <w:tc>
                <w:tcPr>
                  <w:tcW w:w="993" w:type="dxa"/>
                </w:tcPr>
                <w:p w14:paraId="79861C37" w14:textId="77777777" w:rsidR="00956610" w:rsidRPr="004F101F" w:rsidRDefault="00956610" w:rsidP="00956610">
                  <w:pPr>
                    <w:pStyle w:val="PargrafodaLista"/>
                    <w:numPr>
                      <w:ilvl w:val="0"/>
                      <w:numId w:val="17"/>
                    </w:numPr>
                    <w:tabs>
                      <w:tab w:val="left" w:pos="1804"/>
                    </w:tabs>
                    <w:ind w:right="-73"/>
                    <w:jc w:val="both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28F56D08" w14:textId="793926C8" w:rsidR="00956610" w:rsidRDefault="006424BB" w:rsidP="00642F2E">
                  <w:pPr>
                    <w:ind w:left="13" w:right="1559" w:hanging="13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 xml:space="preserve">Trazer alista de endereços em </w:t>
                  </w:r>
                  <w:proofErr w:type="spellStart"/>
                  <w:r>
                    <w:rPr>
                      <w:rFonts w:asciiTheme="minorHAnsi" w:hAnsiTheme="minorHAnsi"/>
                      <w:b/>
                    </w:rPr>
                    <w:t>json</w:t>
                  </w:r>
                  <w:proofErr w:type="spellEnd"/>
                  <w:r>
                    <w:rPr>
                      <w:rFonts w:asciiTheme="minorHAnsi" w:hAnsiTheme="minorHAnsi"/>
                      <w:b/>
                    </w:rPr>
                    <w:t xml:space="preserve"> do banco de dados.</w:t>
                  </w:r>
                </w:p>
              </w:tc>
            </w:tr>
            <w:tr w:rsidR="00956610" w14:paraId="069A18D0" w14:textId="77777777" w:rsidTr="00642F2E">
              <w:tc>
                <w:tcPr>
                  <w:tcW w:w="993" w:type="dxa"/>
                </w:tcPr>
                <w:p w14:paraId="25C1165D" w14:textId="77777777" w:rsidR="00956610" w:rsidRPr="004F101F" w:rsidRDefault="00956610" w:rsidP="00956610">
                  <w:pPr>
                    <w:pStyle w:val="PargrafodaLista"/>
                    <w:numPr>
                      <w:ilvl w:val="0"/>
                      <w:numId w:val="17"/>
                    </w:numPr>
                    <w:tabs>
                      <w:tab w:val="left" w:pos="1804"/>
                    </w:tabs>
                    <w:ind w:right="-73"/>
                    <w:jc w:val="both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7B83B3EA" w14:textId="77777777" w:rsidR="00956610" w:rsidRDefault="00956610" w:rsidP="00642F2E">
                  <w:pPr>
                    <w:ind w:left="13" w:right="1559" w:hanging="13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634A8C55" w14:textId="77777777" w:rsidR="00956610" w:rsidRPr="00AF1BD1" w:rsidRDefault="00956610" w:rsidP="00642F2E">
            <w:pPr>
              <w:rPr>
                <w:rFonts w:asciiTheme="minorHAnsi" w:hAnsiTheme="minorHAnsi"/>
              </w:rPr>
            </w:pPr>
          </w:p>
          <w:tbl>
            <w:tblPr>
              <w:tblStyle w:val="Tabelacomgrade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993"/>
              <w:gridCol w:w="6231"/>
            </w:tblGrid>
            <w:tr w:rsidR="00956610" w14:paraId="049BF9A9" w14:textId="77777777" w:rsidTr="00642F2E">
              <w:tc>
                <w:tcPr>
                  <w:tcW w:w="993" w:type="dxa"/>
                </w:tcPr>
                <w:p w14:paraId="3DF6769D" w14:textId="77777777" w:rsidR="00956610" w:rsidRPr="004F101F" w:rsidRDefault="00956610" w:rsidP="00956610">
                  <w:pPr>
                    <w:pStyle w:val="PargrafodaLista"/>
                    <w:numPr>
                      <w:ilvl w:val="0"/>
                      <w:numId w:val="18"/>
                    </w:numPr>
                    <w:tabs>
                      <w:tab w:val="left" w:pos="1804"/>
                    </w:tabs>
                    <w:ind w:right="-73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333147CB" w14:textId="21A85686" w:rsidR="00956610" w:rsidRDefault="006424BB" w:rsidP="00642F2E">
                  <w:pPr>
                    <w:ind w:left="13" w:right="1559" w:hanging="13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Acessar o link abaixo</w:t>
                  </w:r>
                </w:p>
              </w:tc>
            </w:tr>
            <w:tr w:rsidR="00956610" w14:paraId="1852F59F" w14:textId="77777777" w:rsidTr="00642F2E">
              <w:tc>
                <w:tcPr>
                  <w:tcW w:w="993" w:type="dxa"/>
                </w:tcPr>
                <w:p w14:paraId="5F44D02B" w14:textId="77777777" w:rsidR="00956610" w:rsidRPr="004F101F" w:rsidRDefault="00956610" w:rsidP="00956610">
                  <w:pPr>
                    <w:pStyle w:val="PargrafodaLista"/>
                    <w:numPr>
                      <w:ilvl w:val="0"/>
                      <w:numId w:val="18"/>
                    </w:numPr>
                    <w:tabs>
                      <w:tab w:val="left" w:pos="1804"/>
                    </w:tabs>
                    <w:ind w:right="-73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6231" w:type="dxa"/>
                </w:tcPr>
                <w:p w14:paraId="6DF2D7F0" w14:textId="2967996C" w:rsidR="00956610" w:rsidRDefault="006424BB" w:rsidP="00642F2E">
                  <w:pPr>
                    <w:ind w:left="13" w:right="1559" w:hanging="13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 xml:space="preserve">Informar na </w:t>
                  </w:r>
                  <w:proofErr w:type="spellStart"/>
                  <w:r>
                    <w:rPr>
                      <w:rFonts w:asciiTheme="minorHAnsi" w:hAnsiTheme="minorHAnsi"/>
                      <w:b/>
                    </w:rPr>
                    <w:t>url</w:t>
                  </w:r>
                  <w:proofErr w:type="spellEnd"/>
                  <w:r>
                    <w:rPr>
                      <w:rFonts w:asciiTheme="minorHAnsi" w:hAnsiTheme="minorHAnsi"/>
                      <w:b/>
                    </w:rPr>
                    <w:t xml:space="preserve"> um usuário e senha válidos.</w:t>
                  </w:r>
                </w:p>
              </w:tc>
            </w:tr>
          </w:tbl>
          <w:p w14:paraId="2FEBA41E" w14:textId="77777777" w:rsidR="00956610" w:rsidRDefault="00956610" w:rsidP="00642F2E">
            <w:pPr>
              <w:ind w:left="3404" w:hanging="2520"/>
              <w:rPr>
                <w:rFonts w:asciiTheme="minorHAnsi" w:hAnsiTheme="minorHAnsi"/>
              </w:rPr>
            </w:pPr>
          </w:p>
          <w:p w14:paraId="7E03E863" w14:textId="77777777" w:rsidR="00956610" w:rsidRDefault="00956610" w:rsidP="00642F2E">
            <w:pPr>
              <w:ind w:left="3404" w:hanging="2520"/>
              <w:rPr>
                <w:rFonts w:asciiTheme="minorHAnsi" w:hAnsiTheme="minorHAnsi"/>
              </w:rPr>
            </w:pPr>
          </w:p>
          <w:p w14:paraId="76F727D4" w14:textId="77777777" w:rsidR="00956610" w:rsidRPr="00956610" w:rsidRDefault="00956610" w:rsidP="00642F2E">
            <w:pPr>
              <w:ind w:left="3404" w:hanging="2520"/>
              <w:rPr>
                <w:rFonts w:asciiTheme="minorHAnsi" w:hAnsiTheme="minorHAnsi"/>
                <w:b/>
              </w:rPr>
            </w:pPr>
            <w:r w:rsidRPr="00956610">
              <w:rPr>
                <w:rFonts w:asciiTheme="minorHAnsi" w:hAnsiTheme="minorHAnsi"/>
                <w:b/>
              </w:rPr>
              <w:t>Diagrama do Caso de Uso:</w:t>
            </w:r>
          </w:p>
          <w:p w14:paraId="19B1579C" w14:textId="7597B4E6" w:rsidR="00956610" w:rsidRPr="00AF1BD1" w:rsidRDefault="006424BB" w:rsidP="00642F2E">
            <w:pPr>
              <w:ind w:left="3404" w:hanging="2520"/>
              <w:rPr>
                <w:rFonts w:asciiTheme="minorHAnsi" w:hAnsiTheme="minorHAnsi"/>
              </w:rPr>
            </w:pPr>
            <w:r w:rsidRPr="006424BB">
              <w:rPr>
                <w:rFonts w:asciiTheme="minorHAnsi" w:hAnsiTheme="minorHAnsi"/>
              </w:rPr>
              <w:t>http://localhost/csc/?usuario=jhone&amp;senha=jhonejjjj@gmail.com</w:t>
            </w:r>
          </w:p>
        </w:tc>
      </w:tr>
    </w:tbl>
    <w:p w14:paraId="556A444C" w14:textId="77777777" w:rsidR="00956610" w:rsidRDefault="00956610" w:rsidP="00956610">
      <w:pPr>
        <w:rPr>
          <w:rFonts w:asciiTheme="minorHAnsi" w:hAnsiTheme="minorHAnsi"/>
        </w:rPr>
      </w:pPr>
    </w:p>
    <w:p w14:paraId="4AAB947A" w14:textId="77777777" w:rsidR="005C153F" w:rsidRPr="00AF1BD1" w:rsidRDefault="005C153F" w:rsidP="005C153F">
      <w:pPr>
        <w:pStyle w:val="Standard"/>
        <w:jc w:val="both"/>
        <w:rPr>
          <w:rFonts w:asciiTheme="minorHAnsi" w:hAnsiTheme="minorHAnsi"/>
          <w:iCs/>
          <w:color w:val="0000FF"/>
          <w:sz w:val="20"/>
          <w:szCs w:val="20"/>
        </w:rPr>
      </w:pPr>
    </w:p>
    <w:p w14:paraId="1669499B" w14:textId="405FEF29" w:rsidR="00EF299E" w:rsidRPr="00AF1BD1" w:rsidRDefault="00EF299E" w:rsidP="00EF299E">
      <w:pPr>
        <w:pStyle w:val="Ttulo1"/>
        <w:pageBreakBefore/>
        <w:rPr>
          <w:rFonts w:asciiTheme="minorHAnsi" w:hAnsiTheme="minorHAnsi"/>
          <w:sz w:val="26"/>
          <w:szCs w:val="26"/>
        </w:rPr>
      </w:pPr>
      <w:r w:rsidRPr="00AF1BD1">
        <w:rPr>
          <w:rFonts w:asciiTheme="minorHAnsi" w:hAnsiTheme="minorHAnsi"/>
          <w:sz w:val="26"/>
          <w:szCs w:val="26"/>
        </w:rPr>
        <w:lastRenderedPageBreak/>
        <w:t>Diagrama</w:t>
      </w:r>
      <w:r w:rsidR="003B053A" w:rsidRPr="00AF1BD1">
        <w:rPr>
          <w:rFonts w:asciiTheme="minorHAnsi" w:hAnsiTheme="minorHAnsi"/>
          <w:sz w:val="26"/>
          <w:szCs w:val="26"/>
        </w:rPr>
        <w:t>s</w:t>
      </w:r>
      <w:r w:rsidRPr="00AF1BD1">
        <w:rPr>
          <w:rFonts w:asciiTheme="minorHAnsi" w:hAnsiTheme="minorHAnsi"/>
          <w:sz w:val="26"/>
          <w:szCs w:val="26"/>
        </w:rPr>
        <w:t xml:space="preserve"> Modelo </w:t>
      </w:r>
      <w:r w:rsidR="00E92FBE" w:rsidRPr="00AF1BD1">
        <w:rPr>
          <w:rFonts w:asciiTheme="minorHAnsi" w:hAnsiTheme="minorHAnsi"/>
          <w:sz w:val="26"/>
          <w:szCs w:val="26"/>
        </w:rPr>
        <w:t xml:space="preserve">Entidade </w:t>
      </w:r>
      <w:r w:rsidRPr="00AF1BD1">
        <w:rPr>
          <w:rFonts w:asciiTheme="minorHAnsi" w:hAnsiTheme="minorHAnsi"/>
          <w:sz w:val="26"/>
          <w:szCs w:val="26"/>
        </w:rPr>
        <w:t>Relacion</w:t>
      </w:r>
      <w:r w:rsidR="00E92FBE" w:rsidRPr="00AF1BD1">
        <w:rPr>
          <w:rFonts w:asciiTheme="minorHAnsi" w:hAnsiTheme="minorHAnsi"/>
          <w:sz w:val="26"/>
          <w:szCs w:val="26"/>
        </w:rPr>
        <w:t>amento</w:t>
      </w:r>
    </w:p>
    <w:p w14:paraId="60398B36" w14:textId="35F8C579" w:rsidR="00EF299E" w:rsidRDefault="00E92FBE" w:rsidP="00EF299E">
      <w:pPr>
        <w:pStyle w:val="Ttulo2"/>
        <w:ind w:left="360"/>
        <w:rPr>
          <w:rFonts w:asciiTheme="minorHAnsi" w:hAnsiTheme="minorHAnsi" w:cs="Tahoma"/>
          <w:b w:val="0"/>
          <w:i w:val="0"/>
          <w:sz w:val="24"/>
          <w:szCs w:val="24"/>
        </w:rPr>
      </w:pPr>
      <w:r w:rsidRPr="00AF1BD1">
        <w:rPr>
          <w:rFonts w:asciiTheme="minorHAnsi" w:hAnsiTheme="minorHAnsi" w:cs="Tahoma"/>
          <w:b w:val="0"/>
          <w:i w:val="0"/>
          <w:sz w:val="24"/>
          <w:szCs w:val="24"/>
        </w:rPr>
        <w:t>Descrição</w:t>
      </w:r>
    </w:p>
    <w:p w14:paraId="23BC92CB" w14:textId="64C5935A" w:rsidR="006424BB" w:rsidRPr="006424BB" w:rsidRDefault="006424BB" w:rsidP="006424BB">
      <w:pPr>
        <w:rPr>
          <w:u w:val="single"/>
          <w:lang w:eastAsia="x-none"/>
        </w:rPr>
      </w:pPr>
      <w:r>
        <w:rPr>
          <w:lang w:val="x-none" w:eastAsia="x-none"/>
        </w:rPr>
        <w:tab/>
      </w:r>
      <w:r>
        <w:rPr>
          <w:lang w:eastAsia="x-none"/>
        </w:rPr>
        <w:t>Diagrama de Modelo de Entidade Usuários/Endereços</w:t>
      </w:r>
    </w:p>
    <w:p w14:paraId="4ED0FE35" w14:textId="62730E8A" w:rsidR="00E92FBE" w:rsidRPr="00AF1BD1" w:rsidRDefault="00E92FBE" w:rsidP="00E92FBE">
      <w:pPr>
        <w:pStyle w:val="Ttulo2"/>
        <w:ind w:left="360"/>
        <w:rPr>
          <w:rFonts w:asciiTheme="minorHAnsi" w:hAnsiTheme="minorHAnsi" w:cs="Tahoma"/>
          <w:b w:val="0"/>
          <w:i w:val="0"/>
          <w:sz w:val="24"/>
          <w:szCs w:val="24"/>
        </w:rPr>
      </w:pPr>
      <w:r w:rsidRPr="00AF1BD1">
        <w:rPr>
          <w:rFonts w:asciiTheme="minorHAnsi" w:hAnsiTheme="minorHAnsi" w:cs="Tahoma"/>
          <w:b w:val="0"/>
          <w:i w:val="0"/>
          <w:sz w:val="24"/>
          <w:szCs w:val="24"/>
        </w:rPr>
        <w:t>Diagramas</w:t>
      </w:r>
    </w:p>
    <w:p w14:paraId="42B515E3" w14:textId="5F1F06AC" w:rsidR="00E92FBE" w:rsidRPr="00AF1BD1" w:rsidRDefault="00224F18" w:rsidP="00E92FBE">
      <w:pPr>
        <w:pStyle w:val="Standard"/>
        <w:ind w:firstLine="360"/>
        <w:jc w:val="both"/>
        <w:rPr>
          <w:rFonts w:asciiTheme="minorHAnsi" w:hAnsiTheme="minorHAnsi"/>
          <w:iCs/>
          <w:color w:val="0000FF"/>
          <w:sz w:val="20"/>
          <w:szCs w:val="20"/>
        </w:rPr>
      </w:pPr>
      <w:r>
        <w:rPr>
          <w:rFonts w:asciiTheme="minorHAnsi" w:hAnsiTheme="minorHAnsi"/>
          <w:iCs/>
          <w:noProof/>
          <w:color w:val="0000FF"/>
          <w:sz w:val="20"/>
          <w:szCs w:val="20"/>
        </w:rPr>
        <w:drawing>
          <wp:inline distT="0" distB="0" distL="0" distR="0" wp14:anchorId="444FD61E" wp14:editId="4E56B04F">
            <wp:extent cx="4486901" cy="3115110"/>
            <wp:effectExtent l="0" t="0" r="0" b="952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583" w14:textId="3B66BCC1" w:rsidR="004B2053" w:rsidRPr="00AF1BD1" w:rsidRDefault="004B2053" w:rsidP="004B2053">
      <w:pPr>
        <w:pStyle w:val="Ttulo1"/>
        <w:pageBreakBefore/>
        <w:rPr>
          <w:rFonts w:asciiTheme="minorHAnsi" w:hAnsiTheme="minorHAnsi"/>
          <w:sz w:val="26"/>
          <w:szCs w:val="26"/>
        </w:rPr>
      </w:pPr>
      <w:r w:rsidRPr="00AF1BD1">
        <w:rPr>
          <w:rFonts w:asciiTheme="minorHAnsi" w:hAnsiTheme="minorHAnsi"/>
          <w:sz w:val="26"/>
          <w:szCs w:val="26"/>
        </w:rPr>
        <w:lastRenderedPageBreak/>
        <w:t>Diagramas de Fluxo e Sequência</w:t>
      </w:r>
    </w:p>
    <w:p w14:paraId="7597014C" w14:textId="6F640F2D" w:rsidR="004B2053" w:rsidRPr="00AF1BD1" w:rsidRDefault="004B2053" w:rsidP="004B2053">
      <w:pPr>
        <w:pStyle w:val="Ttulo2"/>
        <w:ind w:left="360"/>
        <w:rPr>
          <w:rFonts w:asciiTheme="minorHAnsi" w:hAnsiTheme="minorHAnsi" w:cs="Tahoma"/>
          <w:b w:val="0"/>
          <w:i w:val="0"/>
          <w:sz w:val="24"/>
          <w:szCs w:val="24"/>
        </w:rPr>
      </w:pPr>
      <w:r w:rsidRPr="00AF1BD1">
        <w:rPr>
          <w:rFonts w:asciiTheme="minorHAnsi" w:hAnsiTheme="minorHAnsi" w:cs="Tahoma"/>
          <w:b w:val="0"/>
          <w:i w:val="0"/>
          <w:sz w:val="24"/>
          <w:szCs w:val="24"/>
        </w:rPr>
        <w:t>Descrição</w:t>
      </w:r>
    </w:p>
    <w:p w14:paraId="3D19B13A" w14:textId="6F75FA66" w:rsidR="004B2053" w:rsidRPr="00AF1BD1" w:rsidRDefault="00224F18" w:rsidP="004B2053">
      <w:pPr>
        <w:pStyle w:val="Standard"/>
        <w:ind w:firstLine="360"/>
        <w:jc w:val="both"/>
        <w:rPr>
          <w:rFonts w:asciiTheme="minorHAnsi" w:hAnsiTheme="minorHAnsi"/>
          <w:iCs/>
          <w:color w:val="0000FF"/>
          <w:sz w:val="20"/>
          <w:szCs w:val="20"/>
        </w:rPr>
      </w:pPr>
      <w:r>
        <w:rPr>
          <w:rFonts w:asciiTheme="minorHAnsi" w:hAnsiTheme="minorHAnsi"/>
          <w:iCs/>
          <w:color w:val="0000FF"/>
          <w:sz w:val="20"/>
          <w:szCs w:val="20"/>
        </w:rPr>
        <w:t>Diagrama de fluxo do cadastro de endereço</w:t>
      </w:r>
    </w:p>
    <w:p w14:paraId="1DB0D836" w14:textId="6CA73418" w:rsidR="004B2053" w:rsidRPr="00AF1BD1" w:rsidRDefault="004B2053" w:rsidP="004B2053">
      <w:pPr>
        <w:pStyle w:val="Ttulo2"/>
        <w:ind w:left="360"/>
        <w:rPr>
          <w:rFonts w:asciiTheme="minorHAnsi" w:hAnsiTheme="minorHAnsi" w:cs="Tahoma"/>
          <w:b w:val="0"/>
          <w:i w:val="0"/>
          <w:sz w:val="24"/>
          <w:szCs w:val="24"/>
        </w:rPr>
      </w:pPr>
      <w:r w:rsidRPr="00AF1BD1">
        <w:rPr>
          <w:rFonts w:asciiTheme="minorHAnsi" w:hAnsiTheme="minorHAnsi" w:cs="Tahoma"/>
          <w:b w:val="0"/>
          <w:i w:val="0"/>
          <w:sz w:val="24"/>
          <w:szCs w:val="24"/>
        </w:rPr>
        <w:t>Diagramas</w:t>
      </w:r>
    </w:p>
    <w:p w14:paraId="73AA1065" w14:textId="757CF014" w:rsidR="00AD2B99" w:rsidRPr="00AF1BD1" w:rsidRDefault="00DE7FE4" w:rsidP="00DE7FE4">
      <w:pPr>
        <w:pStyle w:val="Standard"/>
        <w:jc w:val="both"/>
        <w:rPr>
          <w:rFonts w:asciiTheme="minorHAnsi" w:hAnsiTheme="minorHAnsi"/>
          <w:iCs/>
          <w:color w:val="0000FF"/>
          <w:sz w:val="20"/>
          <w:szCs w:val="20"/>
        </w:rPr>
      </w:pP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32F2B" wp14:editId="5792D2D7">
                <wp:simplePos x="0" y="0"/>
                <wp:positionH relativeFrom="column">
                  <wp:posOffset>3091815</wp:posOffset>
                </wp:positionH>
                <wp:positionV relativeFrom="paragraph">
                  <wp:posOffset>2776855</wp:posOffset>
                </wp:positionV>
                <wp:extent cx="19050" cy="314325"/>
                <wp:effectExtent l="57150" t="0" r="571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96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43.45pt;margin-top:218.65pt;width:1.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50D0F" wp14:editId="117CF4A1">
                <wp:simplePos x="0" y="0"/>
                <wp:positionH relativeFrom="column">
                  <wp:posOffset>2472690</wp:posOffset>
                </wp:positionH>
                <wp:positionV relativeFrom="paragraph">
                  <wp:posOffset>3186430</wp:posOffset>
                </wp:positionV>
                <wp:extent cx="1371600" cy="895350"/>
                <wp:effectExtent l="0" t="0" r="19050" b="19050"/>
                <wp:wrapNone/>
                <wp:docPr id="10" name="Fluxograma: Proces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F26B7" w14:textId="229B20FE" w:rsidR="00DE7FE4" w:rsidRDefault="00DE7FE4" w:rsidP="00DE7FE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NÃO,pesquise</w:t>
                            </w:r>
                            <w:proofErr w:type="spellEnd"/>
                            <w:proofErr w:type="gramEnd"/>
                            <w:r>
                              <w:t xml:space="preserve"> por um endereço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0D0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0" o:spid="_x0000_s1026" type="#_x0000_t176" style="position:absolute;left:0;text-align:left;margin-left:194.7pt;margin-top:250.9pt;width:108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" fillcolor="#5b9bd5 [3204]" strokecolor="#1f4d78 [1604]" strokeweight="1pt">
                <v:textbox>
                  <w:txbxContent>
                    <w:p w14:paraId="02FF26B7" w14:textId="229B20FE" w:rsidR="00DE7FE4" w:rsidRDefault="00DE7FE4" w:rsidP="00DE7FE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NÃO,pesquise</w:t>
                      </w:r>
                      <w:proofErr w:type="spellEnd"/>
                      <w:proofErr w:type="gramEnd"/>
                      <w:r>
                        <w:t xml:space="preserve"> por um endereço válido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86A0A" wp14:editId="1E4053B9">
                <wp:simplePos x="0" y="0"/>
                <wp:positionH relativeFrom="column">
                  <wp:posOffset>4034790</wp:posOffset>
                </wp:positionH>
                <wp:positionV relativeFrom="paragraph">
                  <wp:posOffset>1976755</wp:posOffset>
                </wp:positionV>
                <wp:extent cx="428625" cy="0"/>
                <wp:effectExtent l="0" t="76200" r="9525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326C" id="Conector de Seta Reta 9" o:spid="_x0000_s1026" type="#_x0000_t32" style="position:absolute;margin-left:317.7pt;margin-top:155.65pt;width:33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5DDC2" wp14:editId="1F6BD9EB">
                <wp:simplePos x="0" y="0"/>
                <wp:positionH relativeFrom="column">
                  <wp:posOffset>4558665</wp:posOffset>
                </wp:positionH>
                <wp:positionV relativeFrom="paragraph">
                  <wp:posOffset>1433830</wp:posOffset>
                </wp:positionV>
                <wp:extent cx="1409700" cy="1019175"/>
                <wp:effectExtent l="0" t="0" r="19050" b="28575"/>
                <wp:wrapNone/>
                <wp:docPr id="8" name="Fluxograma: Proces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7845" w14:textId="5EE24CA9" w:rsidR="00DE7FE4" w:rsidRDefault="00DE7FE4" w:rsidP="00DE7FE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SIM,preencher</w:t>
                            </w:r>
                            <w:proofErr w:type="spellEnd"/>
                            <w:proofErr w:type="gramEnd"/>
                            <w:r>
                              <w:t xml:space="preserve"> os demais campos e clicar no botão  confirmar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5DDC2" id="Fluxograma: Processo Alternativo 8" o:spid="_x0000_s1027" type="#_x0000_t176" style="position:absolute;left:0;text-align:left;margin-left:358.95pt;margin-top:112.9pt;width:111pt;height: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" fillcolor="#5b9bd5 [3204]" strokecolor="#1f4d78 [1604]" strokeweight="1pt">
                <v:textbox>
                  <w:txbxContent>
                    <w:p w14:paraId="442D7845" w14:textId="5EE24CA9" w:rsidR="00DE7FE4" w:rsidRDefault="00DE7FE4" w:rsidP="00DE7FE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SIM,preencher</w:t>
                      </w:r>
                      <w:proofErr w:type="spellEnd"/>
                      <w:proofErr w:type="gramEnd"/>
                      <w:r>
                        <w:t xml:space="preserve"> os demais campos e clicar no botão  confirmar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5C8BD" wp14:editId="0C7AA5AD">
                <wp:simplePos x="0" y="0"/>
                <wp:positionH relativeFrom="column">
                  <wp:posOffset>1520190</wp:posOffset>
                </wp:positionH>
                <wp:positionV relativeFrom="paragraph">
                  <wp:posOffset>1986280</wp:posOffset>
                </wp:positionV>
                <wp:extent cx="638175" cy="9525"/>
                <wp:effectExtent l="0" t="76200" r="28575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C6B78" id="Conector de Seta Reta 7" o:spid="_x0000_s1026" type="#_x0000_t32" style="position:absolute;margin-left:119.7pt;margin-top:156.4pt;width:50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44B90" wp14:editId="41A84A7E">
                <wp:simplePos x="0" y="0"/>
                <wp:positionH relativeFrom="column">
                  <wp:posOffset>2244090</wp:posOffset>
                </wp:positionH>
                <wp:positionV relativeFrom="paragraph">
                  <wp:posOffset>1252855</wp:posOffset>
                </wp:positionV>
                <wp:extent cx="1676400" cy="1447800"/>
                <wp:effectExtent l="19050" t="19050" r="38100" b="38100"/>
                <wp:wrapNone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0233" w14:textId="02327836" w:rsidR="00DE7FE4" w:rsidRDefault="00DE7FE4" w:rsidP="00DE7FE4">
                            <w:pPr>
                              <w:jc w:val="center"/>
                            </w:pPr>
                            <w:r>
                              <w:t>Achou o endereço?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44B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6" o:spid="_x0000_s1028" type="#_x0000_t110" style="position:absolute;left:0;text-align:left;margin-left:176.7pt;margin-top:98.65pt;width:132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" fillcolor="#5b9bd5 [3204]" strokecolor="#1f4d78 [1604]" strokeweight="1pt">
                <v:textbox>
                  <w:txbxContent>
                    <w:p w14:paraId="6B340233" w14:textId="02327836" w:rsidR="00DE7FE4" w:rsidRDefault="00DE7FE4" w:rsidP="00DE7FE4">
                      <w:pPr>
                        <w:jc w:val="center"/>
                      </w:pPr>
                      <w:r>
                        <w:t>Achou o endereço?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CA319" wp14:editId="26F568BC">
                <wp:simplePos x="0" y="0"/>
                <wp:positionH relativeFrom="column">
                  <wp:posOffset>272415</wp:posOffset>
                </wp:positionH>
                <wp:positionV relativeFrom="paragraph">
                  <wp:posOffset>1529080</wp:posOffset>
                </wp:positionV>
                <wp:extent cx="1085850" cy="885825"/>
                <wp:effectExtent l="0" t="0" r="19050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1AB78" w14:textId="490981BE" w:rsidR="00DE7FE4" w:rsidRDefault="00DE7FE4" w:rsidP="00DE7FE4">
                            <w:pPr>
                              <w:jc w:val="center"/>
                            </w:pPr>
                            <w:r>
                              <w:t>Consultar o endereço no campo logradouro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CA319" id="Retângulo: Cantos Arredondados 5" o:spid="_x0000_s1029" style="position:absolute;left:0;text-align:left;margin-left:21.45pt;margin-top:120.4pt;width:85.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7591AB78" w14:textId="490981BE" w:rsidR="00DE7FE4" w:rsidRDefault="00DE7FE4" w:rsidP="00DE7FE4">
                      <w:pPr>
                        <w:jc w:val="center"/>
                      </w:pPr>
                      <w:r>
                        <w:t>Consultar o endereço no campo logradouro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0BFA6" wp14:editId="3305EE10">
                <wp:simplePos x="0" y="0"/>
                <wp:positionH relativeFrom="column">
                  <wp:posOffset>815340</wp:posOffset>
                </wp:positionH>
                <wp:positionV relativeFrom="paragraph">
                  <wp:posOffset>948055</wp:posOffset>
                </wp:positionV>
                <wp:extent cx="0" cy="53340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1DFFA" id="Conector de Seta Reta 4" o:spid="_x0000_s1026" type="#_x0000_t32" style="position:absolute;margin-left:64.2pt;margin-top:74.65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24F18">
        <w:rPr>
          <w:rFonts w:asciiTheme="minorHAnsi" w:hAnsiTheme="minorHAnsi"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758C6" wp14:editId="54DA108F">
                <wp:simplePos x="0" y="0"/>
                <wp:positionH relativeFrom="column">
                  <wp:posOffset>234315</wp:posOffset>
                </wp:positionH>
                <wp:positionV relativeFrom="paragraph">
                  <wp:posOffset>71755</wp:posOffset>
                </wp:positionV>
                <wp:extent cx="1143000" cy="828675"/>
                <wp:effectExtent l="0" t="0" r="19050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A8EED" w14:textId="3C0F2895" w:rsidR="00DE7FE4" w:rsidRDefault="00DE7FE4" w:rsidP="00DE7FE4">
                            <w:pPr>
                              <w:jc w:val="center"/>
                            </w:pPr>
                            <w:r>
                              <w:t xml:space="preserve">Acessar o link e </w:t>
                            </w:r>
                            <w:proofErr w:type="gramStart"/>
                            <w:r>
                              <w:t>clicar  no</w:t>
                            </w:r>
                            <w:proofErr w:type="gramEnd"/>
                            <w:r>
                              <w:t xml:space="preserve"> botão novo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2758C6" id="Retângulo: Cantos Arredondados 3" o:spid="_x0000_s1030" style="position:absolute;left:0;text-align:left;margin-left:18.45pt;margin-top:5.65pt;width:90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6BCA8EED" w14:textId="3C0F2895" w:rsidR="00DE7FE4" w:rsidRDefault="00DE7FE4" w:rsidP="00DE7FE4">
                      <w:pPr>
                        <w:jc w:val="center"/>
                      </w:pPr>
                      <w:r>
                        <w:t xml:space="preserve">Acessar o link e </w:t>
                      </w:r>
                      <w:proofErr w:type="gramStart"/>
                      <w:r>
                        <w:t>clicar  no</w:t>
                      </w:r>
                      <w:proofErr w:type="gramEnd"/>
                      <w:r>
                        <w:t xml:space="preserve"> botão novo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D2B99" w:rsidRPr="00AF1BD1" w:rsidSect="00D84473">
      <w:footerReference w:type="default" r:id="rId11"/>
      <w:pgSz w:w="11907" w:h="16840" w:code="9"/>
      <w:pgMar w:top="2092" w:right="1276" w:bottom="1843" w:left="1701" w:header="851" w:footer="78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62BAE" w14:textId="77777777" w:rsidR="00C9550F" w:rsidRDefault="00C9550F">
      <w:r>
        <w:separator/>
      </w:r>
    </w:p>
  </w:endnote>
  <w:endnote w:type="continuationSeparator" w:id="0">
    <w:p w14:paraId="7244460B" w14:textId="77777777" w:rsidR="00C9550F" w:rsidRDefault="00C9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685"/>
      <w:gridCol w:w="3119"/>
    </w:tblGrid>
    <w:tr w:rsidR="00642F2E" w:rsidRPr="00611B1D" w14:paraId="2AF324F4" w14:textId="77777777" w:rsidTr="006168F4">
      <w:trPr>
        <w:trHeight w:val="274"/>
      </w:trPr>
      <w:tc>
        <w:tcPr>
          <w:tcW w:w="3403" w:type="dxa"/>
          <w:vAlign w:val="center"/>
        </w:tcPr>
        <w:p w14:paraId="7CA25108" w14:textId="77777777" w:rsidR="00642F2E" w:rsidRPr="006168F4" w:rsidRDefault="00642F2E" w:rsidP="00B409A1">
          <w:pPr>
            <w:pStyle w:val="Rodap"/>
            <w:ind w:left="27"/>
            <w:rPr>
              <w:rFonts w:ascii="Arial" w:hAnsi="Arial"/>
              <w:b/>
              <w:sz w:val="16"/>
            </w:rPr>
          </w:pPr>
          <w:r w:rsidRPr="006168F4">
            <w:rPr>
              <w:rFonts w:ascii="Arial" w:hAnsi="Arial"/>
              <w:b/>
              <w:sz w:val="16"/>
            </w:rPr>
            <w:t>ELABORAÇÃO</w:t>
          </w:r>
        </w:p>
      </w:tc>
      <w:tc>
        <w:tcPr>
          <w:tcW w:w="6804" w:type="dxa"/>
          <w:gridSpan w:val="2"/>
          <w:vAlign w:val="center"/>
        </w:tcPr>
        <w:p w14:paraId="7A0B9F82" w14:textId="77777777" w:rsidR="00642F2E" w:rsidRPr="00611B1D" w:rsidRDefault="00642F2E" w:rsidP="006168F4">
          <w:pPr>
            <w:pStyle w:val="Rodap"/>
            <w:jc w:val="center"/>
            <w:rPr>
              <w:rFonts w:ascii="Arial" w:hAnsi="Arial"/>
              <w:sz w:val="16"/>
            </w:rPr>
          </w:pPr>
          <w:r w:rsidRPr="00611B1D">
            <w:rPr>
              <w:rFonts w:ascii="Arial" w:hAnsi="Arial"/>
              <w:b/>
              <w:caps/>
              <w:sz w:val="16"/>
            </w:rPr>
            <w:t>aprovação</w:t>
          </w:r>
        </w:p>
      </w:tc>
    </w:tr>
    <w:tr w:rsidR="00642F2E" w:rsidRPr="00611B1D" w14:paraId="070904F2" w14:textId="77777777" w:rsidTr="0053512E">
      <w:trPr>
        <w:trHeight w:val="415"/>
      </w:trPr>
      <w:tc>
        <w:tcPr>
          <w:tcW w:w="3403" w:type="dxa"/>
          <w:vAlign w:val="center"/>
        </w:tcPr>
        <w:p w14:paraId="4CDD7FAE" w14:textId="77777777" w:rsidR="00642F2E" w:rsidRDefault="00642F2E" w:rsidP="009656D0">
          <w:pPr>
            <w:pStyle w:val="Rodap"/>
            <w:ind w:left="27"/>
            <w:rPr>
              <w:rFonts w:ascii="Arial" w:hAnsi="Arial"/>
              <w:sz w:val="16"/>
            </w:rPr>
          </w:pPr>
        </w:p>
        <w:p w14:paraId="68780449" w14:textId="77777777" w:rsidR="00642F2E" w:rsidRPr="00611B1D" w:rsidRDefault="00642F2E" w:rsidP="009656D0">
          <w:pPr>
            <w:pStyle w:val="Rodap"/>
            <w:ind w:left="27"/>
            <w:rPr>
              <w:rFonts w:ascii="Arial" w:hAnsi="Arial"/>
              <w:sz w:val="16"/>
            </w:rPr>
          </w:pPr>
        </w:p>
        <w:p w14:paraId="5F4948B2" w14:textId="57919215" w:rsidR="00642F2E" w:rsidRDefault="00C77193" w:rsidP="009656D0">
          <w:pPr>
            <w:pStyle w:val="Rodap"/>
            <w:ind w:left="27"/>
            <w:jc w:val="center"/>
            <w:rPr>
              <w:rFonts w:ascii="Arial" w:hAnsi="Arial"/>
              <w:sz w:val="16"/>
            </w:rPr>
          </w:pPr>
          <w:proofErr w:type="spellStart"/>
          <w:r>
            <w:rPr>
              <w:rFonts w:ascii="Arial" w:hAnsi="Arial"/>
              <w:sz w:val="16"/>
            </w:rPr>
            <w:t>Jhone</w:t>
          </w:r>
          <w:proofErr w:type="spellEnd"/>
          <w:r>
            <w:rPr>
              <w:rFonts w:ascii="Arial" w:hAnsi="Arial"/>
              <w:sz w:val="16"/>
            </w:rPr>
            <w:t xml:space="preserve"> Silva</w:t>
          </w:r>
          <w:r w:rsidR="003B1253">
            <w:rPr>
              <w:rFonts w:ascii="Arial" w:hAnsi="Arial"/>
              <w:sz w:val="16"/>
            </w:rPr>
            <w:br/>
            <w:t>Analista de Sistemas</w:t>
          </w:r>
        </w:p>
        <w:p w14:paraId="7DF98404" w14:textId="430663C7" w:rsidR="00642F2E" w:rsidRDefault="00642F2E" w:rsidP="009656D0">
          <w:pPr>
            <w:pStyle w:val="Rodap"/>
            <w:ind w:left="27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Em: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DATE   \* MERGEFORMAT </w:instrText>
          </w:r>
          <w:r>
            <w:rPr>
              <w:rFonts w:ascii="Arial" w:hAnsi="Arial"/>
              <w:sz w:val="16"/>
            </w:rPr>
            <w:fldChar w:fldCharType="separate"/>
          </w:r>
          <w:r w:rsidR="00C77193">
            <w:rPr>
              <w:rFonts w:ascii="Arial" w:hAnsi="Arial"/>
              <w:noProof/>
              <w:sz w:val="16"/>
            </w:rPr>
            <w:t>21/09/2020</w:t>
          </w:r>
          <w:r>
            <w:rPr>
              <w:rFonts w:ascii="Arial" w:hAnsi="Arial"/>
              <w:sz w:val="16"/>
            </w:rPr>
            <w:fldChar w:fldCharType="end"/>
          </w:r>
        </w:p>
        <w:p w14:paraId="684A8F60" w14:textId="77777777" w:rsidR="00642F2E" w:rsidRPr="00611B1D" w:rsidRDefault="00642F2E" w:rsidP="009656D0">
          <w:pPr>
            <w:pStyle w:val="Rodap"/>
            <w:ind w:left="27"/>
            <w:rPr>
              <w:rFonts w:ascii="Arial" w:hAnsi="Arial"/>
              <w:sz w:val="16"/>
            </w:rPr>
          </w:pPr>
        </w:p>
      </w:tc>
      <w:tc>
        <w:tcPr>
          <w:tcW w:w="3685" w:type="dxa"/>
          <w:vAlign w:val="center"/>
        </w:tcPr>
        <w:p w14:paraId="0F6B54E2" w14:textId="77777777" w:rsidR="00642F2E" w:rsidRPr="00611B1D" w:rsidRDefault="00642F2E" w:rsidP="009656D0">
          <w:pPr>
            <w:pStyle w:val="Rodap"/>
            <w:rPr>
              <w:rFonts w:ascii="Arial" w:hAnsi="Arial"/>
              <w:sz w:val="16"/>
            </w:rPr>
          </w:pPr>
        </w:p>
        <w:p w14:paraId="23A41102" w14:textId="77777777" w:rsidR="00642F2E" w:rsidRDefault="00642F2E" w:rsidP="009656D0">
          <w:pPr>
            <w:pStyle w:val="Rodap"/>
            <w:rPr>
              <w:rFonts w:ascii="Arial" w:hAnsi="Arial"/>
              <w:sz w:val="16"/>
            </w:rPr>
          </w:pPr>
        </w:p>
        <w:p w14:paraId="682D4853" w14:textId="77777777" w:rsidR="00642F2E" w:rsidRPr="00736494" w:rsidRDefault="00642F2E" w:rsidP="009656D0">
          <w:pPr>
            <w:pStyle w:val="Rodap"/>
            <w:ind w:left="27"/>
            <w:jc w:val="center"/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</w:pPr>
          <w:r w:rsidRPr="00736494"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  <w:t>&lt;Nome do Aprovador&gt;</w:t>
          </w:r>
          <w:r w:rsidRPr="00736494"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  <w:br/>
            <w:t>&lt;Equipe/Setor&gt;</w:t>
          </w:r>
        </w:p>
        <w:p w14:paraId="2C3C86BF" w14:textId="77777777" w:rsidR="00642F2E" w:rsidRDefault="00642F2E" w:rsidP="009656D0">
          <w:pPr>
            <w:pStyle w:val="Rodap"/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</w:pPr>
          <w:r w:rsidRPr="00736494">
            <w:rPr>
              <w:rFonts w:ascii="Arial" w:hAnsi="Arial"/>
              <w:sz w:val="16"/>
            </w:rPr>
            <w:t>Em:</w:t>
          </w:r>
          <w:r>
            <w:rPr>
              <w:rFonts w:ascii="Arial" w:hAnsi="Arial"/>
              <w:sz w:val="16"/>
            </w:rPr>
            <w:t xml:space="preserve"> </w:t>
          </w:r>
          <w:r w:rsidRPr="00736494"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  <w:t>&lt;DD/MM/AAA&gt;</w:t>
          </w:r>
        </w:p>
        <w:p w14:paraId="290A2B20" w14:textId="77777777" w:rsidR="00642F2E" w:rsidRPr="00611B1D" w:rsidRDefault="00642F2E" w:rsidP="009656D0">
          <w:pPr>
            <w:pStyle w:val="Rodap"/>
            <w:rPr>
              <w:rFonts w:ascii="Arial" w:hAnsi="Arial"/>
              <w:sz w:val="16"/>
            </w:rPr>
          </w:pPr>
        </w:p>
      </w:tc>
      <w:tc>
        <w:tcPr>
          <w:tcW w:w="3119" w:type="dxa"/>
          <w:vAlign w:val="center"/>
        </w:tcPr>
        <w:p w14:paraId="06252705" w14:textId="77777777" w:rsidR="00642F2E" w:rsidRPr="00611B1D" w:rsidRDefault="00642F2E" w:rsidP="009656D0">
          <w:pPr>
            <w:pStyle w:val="Rodap"/>
            <w:rPr>
              <w:rFonts w:ascii="Arial" w:hAnsi="Arial"/>
              <w:sz w:val="16"/>
            </w:rPr>
          </w:pPr>
        </w:p>
        <w:p w14:paraId="5A56ADBA" w14:textId="77777777" w:rsidR="00642F2E" w:rsidRPr="00611B1D" w:rsidRDefault="00642F2E" w:rsidP="009656D0">
          <w:pPr>
            <w:pStyle w:val="Rodap"/>
            <w:rPr>
              <w:rFonts w:ascii="Arial" w:hAnsi="Arial"/>
              <w:sz w:val="16"/>
            </w:rPr>
          </w:pPr>
        </w:p>
        <w:p w14:paraId="4A539A47" w14:textId="77777777" w:rsidR="00642F2E" w:rsidRPr="00736494" w:rsidRDefault="00642F2E" w:rsidP="009656D0">
          <w:pPr>
            <w:pStyle w:val="Rodap"/>
            <w:ind w:left="27"/>
            <w:jc w:val="center"/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</w:pPr>
          <w:r w:rsidRPr="00736494"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  <w:t>&lt;Nome do Aprovador&gt;</w:t>
          </w:r>
          <w:r w:rsidRPr="00736494"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  <w:br/>
            <w:t>&lt;Equipe/Setor&gt;</w:t>
          </w:r>
        </w:p>
        <w:p w14:paraId="04526A3E" w14:textId="77777777" w:rsidR="00642F2E" w:rsidRDefault="00642F2E" w:rsidP="009656D0">
          <w:pPr>
            <w:pStyle w:val="Rodap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Em:</w:t>
          </w:r>
          <w:r w:rsidRPr="00736494">
            <w:rPr>
              <w:rFonts w:ascii="Arial" w:hAnsi="Arial" w:cs="Arial"/>
              <w:i/>
              <w:noProof/>
              <w:color w:val="0000FF"/>
              <w:sz w:val="16"/>
              <w:szCs w:val="16"/>
            </w:rPr>
            <w:t xml:space="preserve"> &lt;DD/MM/AAA&gt;</w:t>
          </w:r>
        </w:p>
        <w:p w14:paraId="68C274D5" w14:textId="77777777" w:rsidR="00642F2E" w:rsidRPr="00611B1D" w:rsidRDefault="00642F2E" w:rsidP="009656D0">
          <w:pPr>
            <w:pStyle w:val="Rodap"/>
            <w:rPr>
              <w:rFonts w:ascii="Arial" w:hAnsi="Arial"/>
              <w:sz w:val="16"/>
            </w:rPr>
          </w:pPr>
        </w:p>
      </w:tc>
    </w:tr>
  </w:tbl>
  <w:p w14:paraId="000F6B2B" w14:textId="77777777" w:rsidR="00642F2E" w:rsidRDefault="00642F2E">
    <w:pPr>
      <w:pStyle w:val="Rodap"/>
    </w:pPr>
  </w:p>
  <w:p w14:paraId="6A8F0D63" w14:textId="77777777" w:rsidR="00642F2E" w:rsidRDefault="00642F2E" w:rsidP="00AA40D5">
    <w:pPr>
      <w:pStyle w:val="Rodap"/>
      <w:tabs>
        <w:tab w:val="clear" w:pos="4419"/>
        <w:tab w:val="clear" w:pos="8838"/>
        <w:tab w:val="left" w:pos="214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79196" w14:textId="77777777" w:rsidR="00642F2E" w:rsidRPr="009656D0" w:rsidRDefault="00642F2E" w:rsidP="009656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2EEB5" w14:textId="77777777" w:rsidR="00C9550F" w:rsidRDefault="00C9550F">
      <w:r>
        <w:separator/>
      </w:r>
    </w:p>
  </w:footnote>
  <w:footnote w:type="continuationSeparator" w:id="0">
    <w:p w14:paraId="3720BB79" w14:textId="77777777" w:rsidR="00C9550F" w:rsidRDefault="00C95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1"/>
      <w:gridCol w:w="3686"/>
      <w:gridCol w:w="1701"/>
    </w:tblGrid>
    <w:tr w:rsidR="00642F2E" w:rsidRPr="00611B1D" w14:paraId="5FA44967" w14:textId="77777777" w:rsidTr="00655D4F">
      <w:trPr>
        <w:cantSplit/>
        <w:trHeight w:val="841"/>
        <w:jc w:val="center"/>
      </w:trPr>
      <w:tc>
        <w:tcPr>
          <w:tcW w:w="4771" w:type="dxa"/>
          <w:vMerge w:val="restart"/>
          <w:vAlign w:val="center"/>
        </w:tcPr>
        <w:p w14:paraId="71A3A6B8" w14:textId="4482148B" w:rsidR="00642F2E" w:rsidRPr="00611B1D" w:rsidRDefault="00642F2E" w:rsidP="00655D4F">
          <w:pPr>
            <w:tabs>
              <w:tab w:val="left" w:pos="851"/>
            </w:tabs>
            <w:spacing w:before="60" w:after="60"/>
            <w:ind w:right="210"/>
            <w:jc w:val="center"/>
            <w:rPr>
              <w:rFonts w:ascii="Arial" w:hAnsi="Arial"/>
              <w:b/>
              <w:noProof/>
            </w:rPr>
          </w:pPr>
        </w:p>
      </w:tc>
      <w:tc>
        <w:tcPr>
          <w:tcW w:w="5387" w:type="dxa"/>
          <w:gridSpan w:val="2"/>
          <w:vAlign w:val="center"/>
        </w:tcPr>
        <w:p w14:paraId="2E3FC639" w14:textId="561045E2" w:rsidR="00642F2E" w:rsidRPr="00611B1D" w:rsidRDefault="00642F2E" w:rsidP="003B053A">
          <w:pPr>
            <w:tabs>
              <w:tab w:val="left" w:pos="851"/>
            </w:tabs>
            <w:jc w:val="center"/>
            <w:rPr>
              <w:rFonts w:ascii="Arial" w:hAnsi="Arial"/>
              <w:b/>
              <w:sz w:val="16"/>
            </w:rPr>
          </w:pPr>
          <w:r>
            <w:rPr>
              <w:b/>
              <w:szCs w:val="18"/>
            </w:rPr>
            <w:t>Especificações Técnicas</w:t>
          </w:r>
        </w:p>
      </w:tc>
    </w:tr>
    <w:tr w:rsidR="00642F2E" w:rsidRPr="00611B1D" w14:paraId="50C94513" w14:textId="77777777" w:rsidTr="00CF440C">
      <w:trPr>
        <w:cantSplit/>
        <w:trHeight w:val="718"/>
        <w:jc w:val="center"/>
      </w:trPr>
      <w:tc>
        <w:tcPr>
          <w:tcW w:w="4771" w:type="dxa"/>
          <w:vMerge/>
        </w:tcPr>
        <w:p w14:paraId="3CA0E64F" w14:textId="77777777" w:rsidR="00642F2E" w:rsidRPr="00611B1D" w:rsidRDefault="00642F2E" w:rsidP="00B409A1">
          <w:pPr>
            <w:tabs>
              <w:tab w:val="left" w:pos="851"/>
            </w:tabs>
            <w:spacing w:before="60" w:after="60"/>
            <w:ind w:right="210"/>
            <w:jc w:val="right"/>
            <w:rPr>
              <w:rFonts w:ascii="Arial" w:hAnsi="Arial"/>
              <w:b/>
            </w:rPr>
          </w:pPr>
        </w:p>
      </w:tc>
      <w:tc>
        <w:tcPr>
          <w:tcW w:w="3686" w:type="dxa"/>
          <w:vAlign w:val="center"/>
        </w:tcPr>
        <w:p w14:paraId="03B04224" w14:textId="4955D321" w:rsidR="00642F2E" w:rsidRPr="00611B1D" w:rsidRDefault="00642F2E" w:rsidP="00B409A1">
          <w:pPr>
            <w:rPr>
              <w:rFonts w:ascii="Arial" w:hAnsi="Arial"/>
              <w:b/>
              <w:sz w:val="16"/>
              <w:szCs w:val="16"/>
            </w:rPr>
          </w:pPr>
          <w:r w:rsidRPr="00611B1D">
            <w:rPr>
              <w:rFonts w:ascii="Arial" w:hAnsi="Arial"/>
              <w:b/>
              <w:sz w:val="16"/>
              <w:szCs w:val="16"/>
            </w:rPr>
            <w:t>Responsável</w:t>
          </w:r>
          <w:r>
            <w:rPr>
              <w:rFonts w:ascii="Arial" w:hAnsi="Arial"/>
              <w:b/>
              <w:sz w:val="16"/>
              <w:szCs w:val="16"/>
            </w:rPr>
            <w:t>:</w:t>
          </w:r>
        </w:p>
        <w:p w14:paraId="1BE5FF99" w14:textId="1C84F29E" w:rsidR="00642F2E" w:rsidRPr="00611B1D" w:rsidRDefault="00C77193" w:rsidP="006458B1">
          <w:pPr>
            <w:rPr>
              <w:rFonts w:ascii="Arial" w:hAnsi="Arial"/>
              <w:b/>
            </w:rPr>
          </w:pPr>
          <w:proofErr w:type="spellStart"/>
          <w:r>
            <w:rPr>
              <w:rFonts w:ascii="Arial" w:hAnsi="Arial"/>
              <w:b/>
              <w:sz w:val="16"/>
              <w:szCs w:val="16"/>
            </w:rPr>
            <w:t>Jhone</w:t>
          </w:r>
          <w:proofErr w:type="spellEnd"/>
          <w:r>
            <w:rPr>
              <w:rFonts w:ascii="Arial" w:hAnsi="Arial"/>
              <w:b/>
              <w:sz w:val="16"/>
              <w:szCs w:val="16"/>
            </w:rPr>
            <w:t xml:space="preserve"> da Silva</w:t>
          </w:r>
        </w:p>
      </w:tc>
      <w:tc>
        <w:tcPr>
          <w:tcW w:w="1701" w:type="dxa"/>
          <w:vAlign w:val="center"/>
        </w:tcPr>
        <w:p w14:paraId="618B63FA" w14:textId="77777777" w:rsidR="00642F2E" w:rsidRPr="00611B1D" w:rsidRDefault="00642F2E" w:rsidP="00B409A1">
          <w:pPr>
            <w:tabs>
              <w:tab w:val="left" w:pos="851"/>
            </w:tabs>
            <w:rPr>
              <w:rFonts w:ascii="Arial" w:hAnsi="Arial"/>
              <w:b/>
              <w:sz w:val="16"/>
            </w:rPr>
          </w:pPr>
          <w:r w:rsidRPr="00611B1D">
            <w:rPr>
              <w:rFonts w:ascii="Arial" w:hAnsi="Arial"/>
              <w:b/>
              <w:sz w:val="16"/>
            </w:rPr>
            <w:t xml:space="preserve">Página </w:t>
          </w:r>
          <w:r w:rsidRPr="00611B1D">
            <w:rPr>
              <w:rFonts w:ascii="Arial" w:hAnsi="Arial"/>
              <w:b/>
              <w:sz w:val="16"/>
            </w:rPr>
            <w:fldChar w:fldCharType="begin"/>
          </w:r>
          <w:r w:rsidRPr="00611B1D">
            <w:rPr>
              <w:rFonts w:ascii="Arial" w:hAnsi="Arial"/>
              <w:b/>
              <w:sz w:val="16"/>
            </w:rPr>
            <w:instrText xml:space="preserve"> PAGE </w:instrText>
          </w:r>
          <w:r w:rsidRPr="00611B1D">
            <w:rPr>
              <w:rFonts w:ascii="Arial" w:hAnsi="Arial"/>
              <w:b/>
              <w:sz w:val="16"/>
            </w:rPr>
            <w:fldChar w:fldCharType="separate"/>
          </w:r>
          <w:r w:rsidR="003B1253">
            <w:rPr>
              <w:rFonts w:ascii="Arial" w:hAnsi="Arial"/>
              <w:b/>
              <w:noProof/>
              <w:sz w:val="16"/>
            </w:rPr>
            <w:t>1</w:t>
          </w:r>
          <w:r w:rsidRPr="00611B1D">
            <w:rPr>
              <w:rFonts w:ascii="Arial" w:hAnsi="Arial"/>
              <w:b/>
              <w:sz w:val="16"/>
            </w:rPr>
            <w:fldChar w:fldCharType="end"/>
          </w:r>
          <w:r w:rsidRPr="00611B1D">
            <w:rPr>
              <w:rFonts w:ascii="Arial" w:hAnsi="Arial"/>
              <w:b/>
              <w:sz w:val="16"/>
            </w:rPr>
            <w:t xml:space="preserve"> de </w:t>
          </w:r>
          <w:r w:rsidRPr="00611B1D">
            <w:rPr>
              <w:rFonts w:ascii="Arial" w:hAnsi="Arial"/>
              <w:b/>
              <w:sz w:val="16"/>
            </w:rPr>
            <w:fldChar w:fldCharType="begin"/>
          </w:r>
          <w:r w:rsidRPr="00611B1D">
            <w:rPr>
              <w:rFonts w:ascii="Arial" w:hAnsi="Arial"/>
              <w:b/>
              <w:sz w:val="16"/>
            </w:rPr>
            <w:instrText xml:space="preserve"> NUMPAGES  </w:instrText>
          </w:r>
          <w:r w:rsidRPr="00611B1D">
            <w:rPr>
              <w:rFonts w:ascii="Arial" w:hAnsi="Arial"/>
              <w:b/>
              <w:sz w:val="16"/>
            </w:rPr>
            <w:fldChar w:fldCharType="separate"/>
          </w:r>
          <w:r w:rsidR="003B1253">
            <w:rPr>
              <w:rFonts w:ascii="Arial" w:hAnsi="Arial"/>
              <w:b/>
              <w:noProof/>
              <w:sz w:val="16"/>
            </w:rPr>
            <w:t>5</w:t>
          </w:r>
          <w:r w:rsidRPr="00611B1D">
            <w:rPr>
              <w:rFonts w:ascii="Arial" w:hAnsi="Arial"/>
              <w:b/>
              <w:sz w:val="16"/>
            </w:rPr>
            <w:fldChar w:fldCharType="end"/>
          </w:r>
        </w:p>
        <w:p w14:paraId="3B874E07" w14:textId="77777777" w:rsidR="00642F2E" w:rsidRPr="00611B1D" w:rsidRDefault="00642F2E" w:rsidP="00B409A1">
          <w:pPr>
            <w:rPr>
              <w:rFonts w:ascii="Arial" w:hAnsi="Arial" w:cs="Arial"/>
              <w:b/>
              <w:color w:val="0000FF"/>
            </w:rPr>
          </w:pPr>
        </w:p>
      </w:tc>
    </w:tr>
  </w:tbl>
  <w:p w14:paraId="546BBE45" w14:textId="77777777" w:rsidR="00642F2E" w:rsidRDefault="00642F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689"/>
    <w:multiLevelType w:val="hybridMultilevel"/>
    <w:tmpl w:val="25EA09A2"/>
    <w:lvl w:ilvl="0" w:tplc="03DC667A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DA9"/>
    <w:multiLevelType w:val="hybridMultilevel"/>
    <w:tmpl w:val="10DAC5A0"/>
    <w:lvl w:ilvl="0" w:tplc="03DC667A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175"/>
    <w:multiLevelType w:val="hybridMultilevel"/>
    <w:tmpl w:val="1786BCB4"/>
    <w:lvl w:ilvl="0" w:tplc="7A10379A">
      <w:start w:val="1"/>
      <w:numFmt w:val="decimal"/>
      <w:lvlText w:val="RF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32EC"/>
    <w:multiLevelType w:val="multilevel"/>
    <w:tmpl w:val="16B69F66"/>
    <w:lvl w:ilvl="0">
      <w:start w:val="1"/>
      <w:numFmt w:val="decimal"/>
      <w:lvlText w:val="%1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 w:val="0"/>
        <w:i w:val="0"/>
        <w:sz w:val="24"/>
        <w:szCs w:val="24"/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80992"/>
    <w:multiLevelType w:val="hybridMultilevel"/>
    <w:tmpl w:val="2C504608"/>
    <w:lvl w:ilvl="0" w:tplc="F1FA8F84">
      <w:start w:val="1"/>
      <w:numFmt w:val="decimal"/>
      <w:lvlText w:val="R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2A8F"/>
    <w:multiLevelType w:val="hybridMultilevel"/>
    <w:tmpl w:val="EC7E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111C5"/>
    <w:multiLevelType w:val="multilevel"/>
    <w:tmpl w:val="BEB012FA"/>
    <w:styleLink w:val="Numerao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7" w15:restartNumberingAfterBreak="0">
    <w:nsid w:val="21B55E30"/>
    <w:multiLevelType w:val="hybridMultilevel"/>
    <w:tmpl w:val="2C504608"/>
    <w:lvl w:ilvl="0" w:tplc="F1FA8F84">
      <w:start w:val="1"/>
      <w:numFmt w:val="decimal"/>
      <w:lvlText w:val="R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44BEE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716C3D"/>
    <w:multiLevelType w:val="multilevel"/>
    <w:tmpl w:val="16B69F66"/>
    <w:lvl w:ilvl="0">
      <w:start w:val="1"/>
      <w:numFmt w:val="decimal"/>
      <w:lvlText w:val="%1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 w:val="0"/>
        <w:i w:val="0"/>
        <w:sz w:val="24"/>
        <w:szCs w:val="24"/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A506A1"/>
    <w:multiLevelType w:val="hybridMultilevel"/>
    <w:tmpl w:val="1786BCB4"/>
    <w:lvl w:ilvl="0" w:tplc="7A10379A">
      <w:start w:val="1"/>
      <w:numFmt w:val="decimal"/>
      <w:lvlText w:val="RF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27517"/>
    <w:multiLevelType w:val="multilevel"/>
    <w:tmpl w:val="9F3E8656"/>
    <w:styleLink w:val="WW8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74FB9"/>
    <w:multiLevelType w:val="hybridMultilevel"/>
    <w:tmpl w:val="6946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95CDB"/>
    <w:multiLevelType w:val="hybridMultilevel"/>
    <w:tmpl w:val="1D16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427A2"/>
    <w:multiLevelType w:val="hybridMultilevel"/>
    <w:tmpl w:val="2C504608"/>
    <w:lvl w:ilvl="0" w:tplc="F1FA8F84">
      <w:start w:val="1"/>
      <w:numFmt w:val="decimal"/>
      <w:lvlText w:val="R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57E0B"/>
    <w:multiLevelType w:val="hybridMultilevel"/>
    <w:tmpl w:val="2C504608"/>
    <w:lvl w:ilvl="0" w:tplc="F1FA8F84">
      <w:start w:val="1"/>
      <w:numFmt w:val="decimal"/>
      <w:lvlText w:val="R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E0F22"/>
    <w:multiLevelType w:val="hybridMultilevel"/>
    <w:tmpl w:val="92986812"/>
    <w:lvl w:ilvl="0" w:tplc="03DC667A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A4D54"/>
    <w:multiLevelType w:val="hybridMultilevel"/>
    <w:tmpl w:val="1786BCB4"/>
    <w:lvl w:ilvl="0" w:tplc="7A10379A">
      <w:start w:val="1"/>
      <w:numFmt w:val="decimal"/>
      <w:lvlText w:val="RF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831EE"/>
    <w:multiLevelType w:val="hybridMultilevel"/>
    <w:tmpl w:val="1786BCB4"/>
    <w:lvl w:ilvl="0" w:tplc="7A10379A">
      <w:start w:val="1"/>
      <w:numFmt w:val="decimal"/>
      <w:lvlText w:val="RF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A2898"/>
    <w:multiLevelType w:val="multilevel"/>
    <w:tmpl w:val="69460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2"/>
  </w:num>
  <w:num w:numId="9">
    <w:abstractNumId w:val="15"/>
  </w:num>
  <w:num w:numId="10">
    <w:abstractNumId w:val="5"/>
  </w:num>
  <w:num w:numId="11">
    <w:abstractNumId w:val="13"/>
  </w:num>
  <w:num w:numId="12">
    <w:abstractNumId w:val="12"/>
  </w:num>
  <w:num w:numId="13">
    <w:abstractNumId w:val="19"/>
  </w:num>
  <w:num w:numId="14">
    <w:abstractNumId w:val="0"/>
  </w:num>
  <w:num w:numId="15">
    <w:abstractNumId w:val="1"/>
  </w:num>
  <w:num w:numId="16">
    <w:abstractNumId w:val="16"/>
  </w:num>
  <w:num w:numId="17">
    <w:abstractNumId w:val="17"/>
  </w:num>
  <w:num w:numId="18">
    <w:abstractNumId w:val="14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851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D4F"/>
    <w:rsid w:val="000008B5"/>
    <w:rsid w:val="00000B23"/>
    <w:rsid w:val="00000DA1"/>
    <w:rsid w:val="000034CD"/>
    <w:rsid w:val="0000387F"/>
    <w:rsid w:val="00003F26"/>
    <w:rsid w:val="00006C6E"/>
    <w:rsid w:val="000103C3"/>
    <w:rsid w:val="0001365D"/>
    <w:rsid w:val="000139E7"/>
    <w:rsid w:val="00015E7D"/>
    <w:rsid w:val="00015F1C"/>
    <w:rsid w:val="00016413"/>
    <w:rsid w:val="00017734"/>
    <w:rsid w:val="000179E5"/>
    <w:rsid w:val="0002111F"/>
    <w:rsid w:val="000218C6"/>
    <w:rsid w:val="000240C1"/>
    <w:rsid w:val="0002578D"/>
    <w:rsid w:val="00025B1A"/>
    <w:rsid w:val="00026765"/>
    <w:rsid w:val="00027117"/>
    <w:rsid w:val="0002768F"/>
    <w:rsid w:val="00030D02"/>
    <w:rsid w:val="00032824"/>
    <w:rsid w:val="000333A0"/>
    <w:rsid w:val="0003375B"/>
    <w:rsid w:val="00033C0E"/>
    <w:rsid w:val="000357E9"/>
    <w:rsid w:val="00036C26"/>
    <w:rsid w:val="00037998"/>
    <w:rsid w:val="000402FC"/>
    <w:rsid w:val="00040AA6"/>
    <w:rsid w:val="00040BA8"/>
    <w:rsid w:val="00041F4B"/>
    <w:rsid w:val="0004239B"/>
    <w:rsid w:val="000459DC"/>
    <w:rsid w:val="00046C56"/>
    <w:rsid w:val="00046F9C"/>
    <w:rsid w:val="00046FA0"/>
    <w:rsid w:val="0005147B"/>
    <w:rsid w:val="00051F17"/>
    <w:rsid w:val="00052038"/>
    <w:rsid w:val="00052582"/>
    <w:rsid w:val="0005336A"/>
    <w:rsid w:val="00053437"/>
    <w:rsid w:val="00054B52"/>
    <w:rsid w:val="00054B54"/>
    <w:rsid w:val="0005773F"/>
    <w:rsid w:val="00063C17"/>
    <w:rsid w:val="0006435B"/>
    <w:rsid w:val="00064F07"/>
    <w:rsid w:val="000656A8"/>
    <w:rsid w:val="00066104"/>
    <w:rsid w:val="0006683A"/>
    <w:rsid w:val="00066DAA"/>
    <w:rsid w:val="00066E39"/>
    <w:rsid w:val="0006712C"/>
    <w:rsid w:val="00067251"/>
    <w:rsid w:val="00070FFA"/>
    <w:rsid w:val="00071780"/>
    <w:rsid w:val="000750BD"/>
    <w:rsid w:val="00075BFE"/>
    <w:rsid w:val="000801C8"/>
    <w:rsid w:val="00080D59"/>
    <w:rsid w:val="00083C1B"/>
    <w:rsid w:val="00083EC7"/>
    <w:rsid w:val="00085424"/>
    <w:rsid w:val="0008591D"/>
    <w:rsid w:val="00085CEF"/>
    <w:rsid w:val="000869FD"/>
    <w:rsid w:val="00087E6E"/>
    <w:rsid w:val="000914F9"/>
    <w:rsid w:val="000921A9"/>
    <w:rsid w:val="00094DA4"/>
    <w:rsid w:val="00094FC9"/>
    <w:rsid w:val="000A02C1"/>
    <w:rsid w:val="000A0A5A"/>
    <w:rsid w:val="000A0DFE"/>
    <w:rsid w:val="000A2140"/>
    <w:rsid w:val="000A2A12"/>
    <w:rsid w:val="000A2A45"/>
    <w:rsid w:val="000A41E1"/>
    <w:rsid w:val="000A4DC7"/>
    <w:rsid w:val="000A5552"/>
    <w:rsid w:val="000A6675"/>
    <w:rsid w:val="000A69E2"/>
    <w:rsid w:val="000B0203"/>
    <w:rsid w:val="000B0B76"/>
    <w:rsid w:val="000B1540"/>
    <w:rsid w:val="000B2175"/>
    <w:rsid w:val="000B3F3F"/>
    <w:rsid w:val="000B4D73"/>
    <w:rsid w:val="000B5147"/>
    <w:rsid w:val="000B6B09"/>
    <w:rsid w:val="000C07E1"/>
    <w:rsid w:val="000C309B"/>
    <w:rsid w:val="000C42FC"/>
    <w:rsid w:val="000C470A"/>
    <w:rsid w:val="000C4852"/>
    <w:rsid w:val="000C685D"/>
    <w:rsid w:val="000C7026"/>
    <w:rsid w:val="000C7731"/>
    <w:rsid w:val="000D0B8A"/>
    <w:rsid w:val="000D2B70"/>
    <w:rsid w:val="000D2B79"/>
    <w:rsid w:val="000D475F"/>
    <w:rsid w:val="000D57EA"/>
    <w:rsid w:val="000D78A8"/>
    <w:rsid w:val="000E094B"/>
    <w:rsid w:val="000E10E4"/>
    <w:rsid w:val="000E1AD7"/>
    <w:rsid w:val="000E2F7D"/>
    <w:rsid w:val="000E30F0"/>
    <w:rsid w:val="000E33A4"/>
    <w:rsid w:val="000E54E1"/>
    <w:rsid w:val="000E6A30"/>
    <w:rsid w:val="000E6A5C"/>
    <w:rsid w:val="000E7C1D"/>
    <w:rsid w:val="000E7FB6"/>
    <w:rsid w:val="000F036F"/>
    <w:rsid w:val="000F076D"/>
    <w:rsid w:val="000F192C"/>
    <w:rsid w:val="000F25CA"/>
    <w:rsid w:val="000F554D"/>
    <w:rsid w:val="000F599D"/>
    <w:rsid w:val="000F6731"/>
    <w:rsid w:val="000F7506"/>
    <w:rsid w:val="001014C4"/>
    <w:rsid w:val="00103144"/>
    <w:rsid w:val="00103263"/>
    <w:rsid w:val="0010472C"/>
    <w:rsid w:val="001065E8"/>
    <w:rsid w:val="00107043"/>
    <w:rsid w:val="00107B0B"/>
    <w:rsid w:val="001125D9"/>
    <w:rsid w:val="001145FD"/>
    <w:rsid w:val="00114BA9"/>
    <w:rsid w:val="00114D2D"/>
    <w:rsid w:val="00114EC7"/>
    <w:rsid w:val="0012025C"/>
    <w:rsid w:val="00121E37"/>
    <w:rsid w:val="00123596"/>
    <w:rsid w:val="0012380A"/>
    <w:rsid w:val="001241FF"/>
    <w:rsid w:val="001256B9"/>
    <w:rsid w:val="00126145"/>
    <w:rsid w:val="001265DD"/>
    <w:rsid w:val="00126636"/>
    <w:rsid w:val="00127115"/>
    <w:rsid w:val="00127E69"/>
    <w:rsid w:val="001303C6"/>
    <w:rsid w:val="00131C93"/>
    <w:rsid w:val="001333D2"/>
    <w:rsid w:val="001343A9"/>
    <w:rsid w:val="00134D18"/>
    <w:rsid w:val="00135ECE"/>
    <w:rsid w:val="00135F3E"/>
    <w:rsid w:val="00136BAC"/>
    <w:rsid w:val="00137198"/>
    <w:rsid w:val="00140A28"/>
    <w:rsid w:val="001416AC"/>
    <w:rsid w:val="00145178"/>
    <w:rsid w:val="00146AAA"/>
    <w:rsid w:val="00146D68"/>
    <w:rsid w:val="001470FF"/>
    <w:rsid w:val="0015021F"/>
    <w:rsid w:val="001502C6"/>
    <w:rsid w:val="00150528"/>
    <w:rsid w:val="0015129F"/>
    <w:rsid w:val="0015254E"/>
    <w:rsid w:val="00152A2E"/>
    <w:rsid w:val="001533EE"/>
    <w:rsid w:val="001548CD"/>
    <w:rsid w:val="00155AA3"/>
    <w:rsid w:val="00155CD4"/>
    <w:rsid w:val="00161043"/>
    <w:rsid w:val="00163379"/>
    <w:rsid w:val="00164544"/>
    <w:rsid w:val="00165EF8"/>
    <w:rsid w:val="00166041"/>
    <w:rsid w:val="001673FA"/>
    <w:rsid w:val="00172FBC"/>
    <w:rsid w:val="001766DF"/>
    <w:rsid w:val="00180460"/>
    <w:rsid w:val="00180D9F"/>
    <w:rsid w:val="001826BD"/>
    <w:rsid w:val="001826E6"/>
    <w:rsid w:val="001826E8"/>
    <w:rsid w:val="001851A9"/>
    <w:rsid w:val="001858F1"/>
    <w:rsid w:val="00186C0E"/>
    <w:rsid w:val="001931F2"/>
    <w:rsid w:val="00193974"/>
    <w:rsid w:val="001939E3"/>
    <w:rsid w:val="00193A16"/>
    <w:rsid w:val="00194F84"/>
    <w:rsid w:val="001A03FC"/>
    <w:rsid w:val="001A0DBF"/>
    <w:rsid w:val="001A1D67"/>
    <w:rsid w:val="001A3245"/>
    <w:rsid w:val="001A4EEF"/>
    <w:rsid w:val="001A58FB"/>
    <w:rsid w:val="001A6711"/>
    <w:rsid w:val="001B0635"/>
    <w:rsid w:val="001B2C9B"/>
    <w:rsid w:val="001B47BA"/>
    <w:rsid w:val="001B5669"/>
    <w:rsid w:val="001B577B"/>
    <w:rsid w:val="001B6F90"/>
    <w:rsid w:val="001B79FF"/>
    <w:rsid w:val="001C1761"/>
    <w:rsid w:val="001C2560"/>
    <w:rsid w:val="001C29CC"/>
    <w:rsid w:val="001C3727"/>
    <w:rsid w:val="001C3787"/>
    <w:rsid w:val="001C776D"/>
    <w:rsid w:val="001C7BCD"/>
    <w:rsid w:val="001D0737"/>
    <w:rsid w:val="001D0C77"/>
    <w:rsid w:val="001D18E3"/>
    <w:rsid w:val="001D2AE2"/>
    <w:rsid w:val="001D2C99"/>
    <w:rsid w:val="001D3AD0"/>
    <w:rsid w:val="001D3D60"/>
    <w:rsid w:val="001D4EBA"/>
    <w:rsid w:val="001D50B8"/>
    <w:rsid w:val="001D5DEA"/>
    <w:rsid w:val="001D5FA4"/>
    <w:rsid w:val="001E07A9"/>
    <w:rsid w:val="001E279B"/>
    <w:rsid w:val="001E29E5"/>
    <w:rsid w:val="001E4765"/>
    <w:rsid w:val="001E4A49"/>
    <w:rsid w:val="001E4B97"/>
    <w:rsid w:val="001E588E"/>
    <w:rsid w:val="001E5D4A"/>
    <w:rsid w:val="001E63CB"/>
    <w:rsid w:val="001E6CAC"/>
    <w:rsid w:val="001E73FD"/>
    <w:rsid w:val="001E7A43"/>
    <w:rsid w:val="001F0689"/>
    <w:rsid w:val="001F10EB"/>
    <w:rsid w:val="001F1BB4"/>
    <w:rsid w:val="001F3445"/>
    <w:rsid w:val="001F3789"/>
    <w:rsid w:val="001F526B"/>
    <w:rsid w:val="001F7BF1"/>
    <w:rsid w:val="00200C5C"/>
    <w:rsid w:val="00200C91"/>
    <w:rsid w:val="00201021"/>
    <w:rsid w:val="0020229B"/>
    <w:rsid w:val="00205B6C"/>
    <w:rsid w:val="002078CA"/>
    <w:rsid w:val="00212110"/>
    <w:rsid w:val="0021266C"/>
    <w:rsid w:val="00212991"/>
    <w:rsid w:val="00214E3C"/>
    <w:rsid w:val="0021500C"/>
    <w:rsid w:val="00216F2F"/>
    <w:rsid w:val="00217FCB"/>
    <w:rsid w:val="00221444"/>
    <w:rsid w:val="00222E3A"/>
    <w:rsid w:val="0022375B"/>
    <w:rsid w:val="00224F18"/>
    <w:rsid w:val="0022640D"/>
    <w:rsid w:val="00226FAD"/>
    <w:rsid w:val="002300BC"/>
    <w:rsid w:val="00230E3F"/>
    <w:rsid w:val="00233B48"/>
    <w:rsid w:val="00234C0A"/>
    <w:rsid w:val="00234C79"/>
    <w:rsid w:val="00237EB3"/>
    <w:rsid w:val="00240117"/>
    <w:rsid w:val="002402A1"/>
    <w:rsid w:val="00240C5D"/>
    <w:rsid w:val="00241948"/>
    <w:rsid w:val="0024215B"/>
    <w:rsid w:val="00242F57"/>
    <w:rsid w:val="0024353A"/>
    <w:rsid w:val="00244D34"/>
    <w:rsid w:val="002457DE"/>
    <w:rsid w:val="002476D6"/>
    <w:rsid w:val="00250502"/>
    <w:rsid w:val="00252F03"/>
    <w:rsid w:val="0025343E"/>
    <w:rsid w:val="00255838"/>
    <w:rsid w:val="00256472"/>
    <w:rsid w:val="002565DA"/>
    <w:rsid w:val="0026040B"/>
    <w:rsid w:val="00260867"/>
    <w:rsid w:val="00260CF3"/>
    <w:rsid w:val="00260D4F"/>
    <w:rsid w:val="00261387"/>
    <w:rsid w:val="00263591"/>
    <w:rsid w:val="00264DD4"/>
    <w:rsid w:val="00265B08"/>
    <w:rsid w:val="00266325"/>
    <w:rsid w:val="0026729D"/>
    <w:rsid w:val="00271330"/>
    <w:rsid w:val="00272C43"/>
    <w:rsid w:val="00274376"/>
    <w:rsid w:val="00277113"/>
    <w:rsid w:val="00280679"/>
    <w:rsid w:val="002829DD"/>
    <w:rsid w:val="00284A61"/>
    <w:rsid w:val="0028534D"/>
    <w:rsid w:val="00285D9A"/>
    <w:rsid w:val="00287E9E"/>
    <w:rsid w:val="002915EE"/>
    <w:rsid w:val="002941BD"/>
    <w:rsid w:val="00294677"/>
    <w:rsid w:val="00295B5B"/>
    <w:rsid w:val="00296443"/>
    <w:rsid w:val="0029661C"/>
    <w:rsid w:val="00296656"/>
    <w:rsid w:val="0029687E"/>
    <w:rsid w:val="00296BED"/>
    <w:rsid w:val="00296CC9"/>
    <w:rsid w:val="00296E21"/>
    <w:rsid w:val="002A0E3D"/>
    <w:rsid w:val="002A3CFA"/>
    <w:rsid w:val="002A3F0B"/>
    <w:rsid w:val="002A6690"/>
    <w:rsid w:val="002B0D98"/>
    <w:rsid w:val="002B0EEE"/>
    <w:rsid w:val="002B1EEB"/>
    <w:rsid w:val="002B24AA"/>
    <w:rsid w:val="002B326B"/>
    <w:rsid w:val="002B3ECC"/>
    <w:rsid w:val="002B5095"/>
    <w:rsid w:val="002B58C2"/>
    <w:rsid w:val="002B5A14"/>
    <w:rsid w:val="002B7BEE"/>
    <w:rsid w:val="002C36A6"/>
    <w:rsid w:val="002C3CD1"/>
    <w:rsid w:val="002C4981"/>
    <w:rsid w:val="002D4554"/>
    <w:rsid w:val="002D5D84"/>
    <w:rsid w:val="002D721F"/>
    <w:rsid w:val="002D797A"/>
    <w:rsid w:val="002E36AD"/>
    <w:rsid w:val="002E421D"/>
    <w:rsid w:val="002F14A2"/>
    <w:rsid w:val="002F4327"/>
    <w:rsid w:val="002F521A"/>
    <w:rsid w:val="002F5964"/>
    <w:rsid w:val="002F604F"/>
    <w:rsid w:val="002F6525"/>
    <w:rsid w:val="002F67FB"/>
    <w:rsid w:val="002F69B8"/>
    <w:rsid w:val="002F70CC"/>
    <w:rsid w:val="002F714F"/>
    <w:rsid w:val="002F724C"/>
    <w:rsid w:val="002F74B2"/>
    <w:rsid w:val="00300192"/>
    <w:rsid w:val="00300BF2"/>
    <w:rsid w:val="0030279C"/>
    <w:rsid w:val="00302D7F"/>
    <w:rsid w:val="00305259"/>
    <w:rsid w:val="00307F9D"/>
    <w:rsid w:val="003144B9"/>
    <w:rsid w:val="00314648"/>
    <w:rsid w:val="00314955"/>
    <w:rsid w:val="00314CF1"/>
    <w:rsid w:val="00315CA5"/>
    <w:rsid w:val="0031643C"/>
    <w:rsid w:val="00320088"/>
    <w:rsid w:val="00320D15"/>
    <w:rsid w:val="00321958"/>
    <w:rsid w:val="00322468"/>
    <w:rsid w:val="00323026"/>
    <w:rsid w:val="003231ED"/>
    <w:rsid w:val="00324D43"/>
    <w:rsid w:val="00326072"/>
    <w:rsid w:val="003260A5"/>
    <w:rsid w:val="00326F68"/>
    <w:rsid w:val="00330B04"/>
    <w:rsid w:val="00331E3B"/>
    <w:rsid w:val="00332A37"/>
    <w:rsid w:val="0033679C"/>
    <w:rsid w:val="003406E4"/>
    <w:rsid w:val="00340F9F"/>
    <w:rsid w:val="00342CA2"/>
    <w:rsid w:val="00343751"/>
    <w:rsid w:val="00344318"/>
    <w:rsid w:val="00345101"/>
    <w:rsid w:val="00346390"/>
    <w:rsid w:val="00346AD6"/>
    <w:rsid w:val="00346DB7"/>
    <w:rsid w:val="00347782"/>
    <w:rsid w:val="00353E71"/>
    <w:rsid w:val="00354A76"/>
    <w:rsid w:val="00354E67"/>
    <w:rsid w:val="0035612F"/>
    <w:rsid w:val="0035717F"/>
    <w:rsid w:val="00361758"/>
    <w:rsid w:val="00361959"/>
    <w:rsid w:val="00361D1F"/>
    <w:rsid w:val="00362538"/>
    <w:rsid w:val="00364672"/>
    <w:rsid w:val="00364CBE"/>
    <w:rsid w:val="00364DD8"/>
    <w:rsid w:val="003705A3"/>
    <w:rsid w:val="00372512"/>
    <w:rsid w:val="003745BE"/>
    <w:rsid w:val="003747EA"/>
    <w:rsid w:val="00376D9D"/>
    <w:rsid w:val="00376EF1"/>
    <w:rsid w:val="0038182F"/>
    <w:rsid w:val="003820DD"/>
    <w:rsid w:val="003837BF"/>
    <w:rsid w:val="0038658F"/>
    <w:rsid w:val="00386B67"/>
    <w:rsid w:val="00386B6A"/>
    <w:rsid w:val="00390FB4"/>
    <w:rsid w:val="003916ED"/>
    <w:rsid w:val="00391C82"/>
    <w:rsid w:val="00391F98"/>
    <w:rsid w:val="003921D5"/>
    <w:rsid w:val="003940DB"/>
    <w:rsid w:val="0039442B"/>
    <w:rsid w:val="003A14FE"/>
    <w:rsid w:val="003A1642"/>
    <w:rsid w:val="003A32C3"/>
    <w:rsid w:val="003A4B2A"/>
    <w:rsid w:val="003A605D"/>
    <w:rsid w:val="003A6435"/>
    <w:rsid w:val="003B0354"/>
    <w:rsid w:val="003B03F5"/>
    <w:rsid w:val="003B053A"/>
    <w:rsid w:val="003B1253"/>
    <w:rsid w:val="003B36FD"/>
    <w:rsid w:val="003B3980"/>
    <w:rsid w:val="003B46D9"/>
    <w:rsid w:val="003B6E7A"/>
    <w:rsid w:val="003C10C3"/>
    <w:rsid w:val="003C1ECD"/>
    <w:rsid w:val="003C2D73"/>
    <w:rsid w:val="003C30CB"/>
    <w:rsid w:val="003C36ED"/>
    <w:rsid w:val="003C5332"/>
    <w:rsid w:val="003C5A60"/>
    <w:rsid w:val="003C700A"/>
    <w:rsid w:val="003D0A1F"/>
    <w:rsid w:val="003D0D4B"/>
    <w:rsid w:val="003D152F"/>
    <w:rsid w:val="003D1C05"/>
    <w:rsid w:val="003D1C91"/>
    <w:rsid w:val="003D32A6"/>
    <w:rsid w:val="003D45CD"/>
    <w:rsid w:val="003D4E7D"/>
    <w:rsid w:val="003E08F5"/>
    <w:rsid w:val="003E0B00"/>
    <w:rsid w:val="003E0EE4"/>
    <w:rsid w:val="003E12DC"/>
    <w:rsid w:val="003E30F7"/>
    <w:rsid w:val="003E3C97"/>
    <w:rsid w:val="003E48E7"/>
    <w:rsid w:val="003E4B46"/>
    <w:rsid w:val="003E4CC7"/>
    <w:rsid w:val="003E52DB"/>
    <w:rsid w:val="003E5ADF"/>
    <w:rsid w:val="003E5C9C"/>
    <w:rsid w:val="003E5F8D"/>
    <w:rsid w:val="003E65B1"/>
    <w:rsid w:val="003E6779"/>
    <w:rsid w:val="003F0354"/>
    <w:rsid w:val="003F0455"/>
    <w:rsid w:val="003F0C7E"/>
    <w:rsid w:val="003F1760"/>
    <w:rsid w:val="003F17E8"/>
    <w:rsid w:val="003F2215"/>
    <w:rsid w:val="003F227E"/>
    <w:rsid w:val="003F22E1"/>
    <w:rsid w:val="003F4532"/>
    <w:rsid w:val="003F61D5"/>
    <w:rsid w:val="003F6390"/>
    <w:rsid w:val="003F7586"/>
    <w:rsid w:val="004002A2"/>
    <w:rsid w:val="0040091C"/>
    <w:rsid w:val="00407319"/>
    <w:rsid w:val="00411273"/>
    <w:rsid w:val="00411C3B"/>
    <w:rsid w:val="004141E0"/>
    <w:rsid w:val="00414729"/>
    <w:rsid w:val="00414A30"/>
    <w:rsid w:val="004158BF"/>
    <w:rsid w:val="00415B1A"/>
    <w:rsid w:val="00416B36"/>
    <w:rsid w:val="00416F56"/>
    <w:rsid w:val="004173B6"/>
    <w:rsid w:val="00421733"/>
    <w:rsid w:val="00423897"/>
    <w:rsid w:val="00424942"/>
    <w:rsid w:val="00425177"/>
    <w:rsid w:val="00427472"/>
    <w:rsid w:val="0042797F"/>
    <w:rsid w:val="00427F63"/>
    <w:rsid w:val="0043015E"/>
    <w:rsid w:val="00430AEE"/>
    <w:rsid w:val="004318A5"/>
    <w:rsid w:val="00431E3D"/>
    <w:rsid w:val="004322A7"/>
    <w:rsid w:val="0043293F"/>
    <w:rsid w:val="00437DE4"/>
    <w:rsid w:val="0044268D"/>
    <w:rsid w:val="004447AE"/>
    <w:rsid w:val="004450A0"/>
    <w:rsid w:val="004461A7"/>
    <w:rsid w:val="004467CC"/>
    <w:rsid w:val="00447321"/>
    <w:rsid w:val="00447D95"/>
    <w:rsid w:val="0045019D"/>
    <w:rsid w:val="004505C5"/>
    <w:rsid w:val="00450958"/>
    <w:rsid w:val="0045155F"/>
    <w:rsid w:val="00452356"/>
    <w:rsid w:val="00453FEB"/>
    <w:rsid w:val="00455178"/>
    <w:rsid w:val="004555FF"/>
    <w:rsid w:val="00455ECE"/>
    <w:rsid w:val="0045626E"/>
    <w:rsid w:val="004567B1"/>
    <w:rsid w:val="004574B6"/>
    <w:rsid w:val="00457F1A"/>
    <w:rsid w:val="004623D3"/>
    <w:rsid w:val="00462488"/>
    <w:rsid w:val="0046628E"/>
    <w:rsid w:val="00466F6F"/>
    <w:rsid w:val="00466F90"/>
    <w:rsid w:val="0047112C"/>
    <w:rsid w:val="0047113C"/>
    <w:rsid w:val="004715D6"/>
    <w:rsid w:val="00472B20"/>
    <w:rsid w:val="004732B2"/>
    <w:rsid w:val="0048062D"/>
    <w:rsid w:val="00481588"/>
    <w:rsid w:val="004825E2"/>
    <w:rsid w:val="00483DF1"/>
    <w:rsid w:val="00485112"/>
    <w:rsid w:val="004857C0"/>
    <w:rsid w:val="004857CF"/>
    <w:rsid w:val="00487326"/>
    <w:rsid w:val="00487EFC"/>
    <w:rsid w:val="00491151"/>
    <w:rsid w:val="00491267"/>
    <w:rsid w:val="00494937"/>
    <w:rsid w:val="0049539B"/>
    <w:rsid w:val="004A0029"/>
    <w:rsid w:val="004A1DE4"/>
    <w:rsid w:val="004A2681"/>
    <w:rsid w:val="004A3AC3"/>
    <w:rsid w:val="004A47F8"/>
    <w:rsid w:val="004A5ECC"/>
    <w:rsid w:val="004A6859"/>
    <w:rsid w:val="004A68F7"/>
    <w:rsid w:val="004A71BA"/>
    <w:rsid w:val="004A7D0D"/>
    <w:rsid w:val="004A7F90"/>
    <w:rsid w:val="004B042B"/>
    <w:rsid w:val="004B2053"/>
    <w:rsid w:val="004B2A33"/>
    <w:rsid w:val="004B2EB5"/>
    <w:rsid w:val="004B33CF"/>
    <w:rsid w:val="004B3764"/>
    <w:rsid w:val="004B4C03"/>
    <w:rsid w:val="004B5A0C"/>
    <w:rsid w:val="004C06CF"/>
    <w:rsid w:val="004C1514"/>
    <w:rsid w:val="004C2BB2"/>
    <w:rsid w:val="004D123C"/>
    <w:rsid w:val="004D1CBF"/>
    <w:rsid w:val="004D1DF2"/>
    <w:rsid w:val="004D3004"/>
    <w:rsid w:val="004D5562"/>
    <w:rsid w:val="004D6BC8"/>
    <w:rsid w:val="004D753A"/>
    <w:rsid w:val="004D78F5"/>
    <w:rsid w:val="004E3B84"/>
    <w:rsid w:val="004E5D52"/>
    <w:rsid w:val="004E6C09"/>
    <w:rsid w:val="004E70EF"/>
    <w:rsid w:val="004E7821"/>
    <w:rsid w:val="004F101F"/>
    <w:rsid w:val="004F17A8"/>
    <w:rsid w:val="004F342E"/>
    <w:rsid w:val="004F4E9E"/>
    <w:rsid w:val="004F5E0D"/>
    <w:rsid w:val="004F65E8"/>
    <w:rsid w:val="004F6AB3"/>
    <w:rsid w:val="005019F0"/>
    <w:rsid w:val="00504F83"/>
    <w:rsid w:val="00505BB5"/>
    <w:rsid w:val="005104DA"/>
    <w:rsid w:val="00512C53"/>
    <w:rsid w:val="005132E7"/>
    <w:rsid w:val="00513415"/>
    <w:rsid w:val="00515218"/>
    <w:rsid w:val="0051589F"/>
    <w:rsid w:val="00515967"/>
    <w:rsid w:val="00516E1A"/>
    <w:rsid w:val="005177C0"/>
    <w:rsid w:val="00520972"/>
    <w:rsid w:val="00521104"/>
    <w:rsid w:val="005223B6"/>
    <w:rsid w:val="00523D64"/>
    <w:rsid w:val="0052623E"/>
    <w:rsid w:val="005322A1"/>
    <w:rsid w:val="005323EB"/>
    <w:rsid w:val="00532905"/>
    <w:rsid w:val="00532C9F"/>
    <w:rsid w:val="0053495A"/>
    <w:rsid w:val="0053512E"/>
    <w:rsid w:val="005367B3"/>
    <w:rsid w:val="005369D5"/>
    <w:rsid w:val="00537ACC"/>
    <w:rsid w:val="00541A46"/>
    <w:rsid w:val="00542837"/>
    <w:rsid w:val="00542B3A"/>
    <w:rsid w:val="0054522D"/>
    <w:rsid w:val="0054527A"/>
    <w:rsid w:val="005458A1"/>
    <w:rsid w:val="0055022A"/>
    <w:rsid w:val="00552C22"/>
    <w:rsid w:val="005532FE"/>
    <w:rsid w:val="00553359"/>
    <w:rsid w:val="00554838"/>
    <w:rsid w:val="005562D4"/>
    <w:rsid w:val="00560D1D"/>
    <w:rsid w:val="00562B4D"/>
    <w:rsid w:val="00565D87"/>
    <w:rsid w:val="005701E6"/>
    <w:rsid w:val="005748E1"/>
    <w:rsid w:val="0057505E"/>
    <w:rsid w:val="005759F4"/>
    <w:rsid w:val="005764A3"/>
    <w:rsid w:val="00576915"/>
    <w:rsid w:val="00576A31"/>
    <w:rsid w:val="005819F3"/>
    <w:rsid w:val="00583F57"/>
    <w:rsid w:val="00584FDE"/>
    <w:rsid w:val="00585BD1"/>
    <w:rsid w:val="00587DEA"/>
    <w:rsid w:val="00591E05"/>
    <w:rsid w:val="00592037"/>
    <w:rsid w:val="00593A00"/>
    <w:rsid w:val="005949FE"/>
    <w:rsid w:val="005950A6"/>
    <w:rsid w:val="00596250"/>
    <w:rsid w:val="005974F9"/>
    <w:rsid w:val="005A1C68"/>
    <w:rsid w:val="005A3063"/>
    <w:rsid w:val="005A345A"/>
    <w:rsid w:val="005A3835"/>
    <w:rsid w:val="005A4184"/>
    <w:rsid w:val="005A4847"/>
    <w:rsid w:val="005A5D88"/>
    <w:rsid w:val="005A5DEF"/>
    <w:rsid w:val="005B1058"/>
    <w:rsid w:val="005B1305"/>
    <w:rsid w:val="005B3D57"/>
    <w:rsid w:val="005B563A"/>
    <w:rsid w:val="005B5F01"/>
    <w:rsid w:val="005B5F57"/>
    <w:rsid w:val="005B7A93"/>
    <w:rsid w:val="005C153F"/>
    <w:rsid w:val="005C2946"/>
    <w:rsid w:val="005C32E8"/>
    <w:rsid w:val="005C35A9"/>
    <w:rsid w:val="005C3692"/>
    <w:rsid w:val="005C4760"/>
    <w:rsid w:val="005C493D"/>
    <w:rsid w:val="005C4A97"/>
    <w:rsid w:val="005C4FC3"/>
    <w:rsid w:val="005C63E0"/>
    <w:rsid w:val="005C77B1"/>
    <w:rsid w:val="005C7ABF"/>
    <w:rsid w:val="005D11EB"/>
    <w:rsid w:val="005D1E50"/>
    <w:rsid w:val="005D2E5A"/>
    <w:rsid w:val="005D43E0"/>
    <w:rsid w:val="005D463E"/>
    <w:rsid w:val="005D4CBE"/>
    <w:rsid w:val="005D5409"/>
    <w:rsid w:val="005D59F7"/>
    <w:rsid w:val="005D65C9"/>
    <w:rsid w:val="005D6FFC"/>
    <w:rsid w:val="005E0557"/>
    <w:rsid w:val="005E3304"/>
    <w:rsid w:val="005E3BF9"/>
    <w:rsid w:val="005E3EC5"/>
    <w:rsid w:val="005E4213"/>
    <w:rsid w:val="005E4D4F"/>
    <w:rsid w:val="005E57E3"/>
    <w:rsid w:val="005E75C3"/>
    <w:rsid w:val="005E7A9F"/>
    <w:rsid w:val="005F0595"/>
    <w:rsid w:val="005F05B3"/>
    <w:rsid w:val="005F098D"/>
    <w:rsid w:val="005F4B50"/>
    <w:rsid w:val="005F556F"/>
    <w:rsid w:val="005F579E"/>
    <w:rsid w:val="005F5D7E"/>
    <w:rsid w:val="005F6892"/>
    <w:rsid w:val="005F747B"/>
    <w:rsid w:val="006005EA"/>
    <w:rsid w:val="0060283F"/>
    <w:rsid w:val="006028F1"/>
    <w:rsid w:val="00602925"/>
    <w:rsid w:val="00602EE8"/>
    <w:rsid w:val="0060330D"/>
    <w:rsid w:val="0060358F"/>
    <w:rsid w:val="00604305"/>
    <w:rsid w:val="006045B1"/>
    <w:rsid w:val="00605850"/>
    <w:rsid w:val="00605E11"/>
    <w:rsid w:val="00606581"/>
    <w:rsid w:val="00607191"/>
    <w:rsid w:val="00611735"/>
    <w:rsid w:val="006125EA"/>
    <w:rsid w:val="00612C99"/>
    <w:rsid w:val="00613A67"/>
    <w:rsid w:val="00615C6C"/>
    <w:rsid w:val="006168F4"/>
    <w:rsid w:val="00616C41"/>
    <w:rsid w:val="00617B1C"/>
    <w:rsid w:val="006210AE"/>
    <w:rsid w:val="00622008"/>
    <w:rsid w:val="0062239E"/>
    <w:rsid w:val="006241C3"/>
    <w:rsid w:val="006245AC"/>
    <w:rsid w:val="006268F3"/>
    <w:rsid w:val="00634475"/>
    <w:rsid w:val="0063603E"/>
    <w:rsid w:val="00637407"/>
    <w:rsid w:val="00637852"/>
    <w:rsid w:val="00640C30"/>
    <w:rsid w:val="006419E1"/>
    <w:rsid w:val="006424BB"/>
    <w:rsid w:val="00642F2E"/>
    <w:rsid w:val="006436E8"/>
    <w:rsid w:val="00643B0A"/>
    <w:rsid w:val="00643DED"/>
    <w:rsid w:val="00643F90"/>
    <w:rsid w:val="0064454A"/>
    <w:rsid w:val="006455E7"/>
    <w:rsid w:val="006458B1"/>
    <w:rsid w:val="00645AA0"/>
    <w:rsid w:val="006506CA"/>
    <w:rsid w:val="00651109"/>
    <w:rsid w:val="00651E7C"/>
    <w:rsid w:val="006520A2"/>
    <w:rsid w:val="00652161"/>
    <w:rsid w:val="0065292B"/>
    <w:rsid w:val="0065432F"/>
    <w:rsid w:val="00655D4F"/>
    <w:rsid w:val="00660404"/>
    <w:rsid w:val="00660846"/>
    <w:rsid w:val="006608E4"/>
    <w:rsid w:val="006613B7"/>
    <w:rsid w:val="0066327A"/>
    <w:rsid w:val="006669BE"/>
    <w:rsid w:val="006721A5"/>
    <w:rsid w:val="006758F1"/>
    <w:rsid w:val="00675F16"/>
    <w:rsid w:val="006773AE"/>
    <w:rsid w:val="006809D4"/>
    <w:rsid w:val="006826F4"/>
    <w:rsid w:val="00687FB0"/>
    <w:rsid w:val="00690200"/>
    <w:rsid w:val="00690CEF"/>
    <w:rsid w:val="00690FEE"/>
    <w:rsid w:val="00691BB6"/>
    <w:rsid w:val="00693F85"/>
    <w:rsid w:val="0069523F"/>
    <w:rsid w:val="0069588E"/>
    <w:rsid w:val="00697072"/>
    <w:rsid w:val="0069712B"/>
    <w:rsid w:val="00697BE9"/>
    <w:rsid w:val="006A006B"/>
    <w:rsid w:val="006A076C"/>
    <w:rsid w:val="006A201D"/>
    <w:rsid w:val="006A27AB"/>
    <w:rsid w:val="006A29A1"/>
    <w:rsid w:val="006A2E19"/>
    <w:rsid w:val="006A37B5"/>
    <w:rsid w:val="006A5967"/>
    <w:rsid w:val="006A643E"/>
    <w:rsid w:val="006A7D06"/>
    <w:rsid w:val="006B05D2"/>
    <w:rsid w:val="006B2CBA"/>
    <w:rsid w:val="006B3A45"/>
    <w:rsid w:val="006B41B8"/>
    <w:rsid w:val="006B4647"/>
    <w:rsid w:val="006B5315"/>
    <w:rsid w:val="006B532E"/>
    <w:rsid w:val="006B53AE"/>
    <w:rsid w:val="006B5D8E"/>
    <w:rsid w:val="006B6B74"/>
    <w:rsid w:val="006B7764"/>
    <w:rsid w:val="006C013F"/>
    <w:rsid w:val="006C0F7F"/>
    <w:rsid w:val="006C13C3"/>
    <w:rsid w:val="006C248B"/>
    <w:rsid w:val="006C276E"/>
    <w:rsid w:val="006C4074"/>
    <w:rsid w:val="006C41CC"/>
    <w:rsid w:val="006C4B31"/>
    <w:rsid w:val="006C4BC6"/>
    <w:rsid w:val="006C5864"/>
    <w:rsid w:val="006C5B6D"/>
    <w:rsid w:val="006C7097"/>
    <w:rsid w:val="006D0169"/>
    <w:rsid w:val="006D042C"/>
    <w:rsid w:val="006D0EAD"/>
    <w:rsid w:val="006D6DE9"/>
    <w:rsid w:val="006D7F11"/>
    <w:rsid w:val="006E002A"/>
    <w:rsid w:val="006E274A"/>
    <w:rsid w:val="006F0CE5"/>
    <w:rsid w:val="006F1740"/>
    <w:rsid w:val="006F3256"/>
    <w:rsid w:val="006F3575"/>
    <w:rsid w:val="006F35C7"/>
    <w:rsid w:val="006F3B83"/>
    <w:rsid w:val="006F5C89"/>
    <w:rsid w:val="006F708F"/>
    <w:rsid w:val="006F78E3"/>
    <w:rsid w:val="0070082F"/>
    <w:rsid w:val="00704815"/>
    <w:rsid w:val="007050F9"/>
    <w:rsid w:val="007058DA"/>
    <w:rsid w:val="007061A1"/>
    <w:rsid w:val="007065C8"/>
    <w:rsid w:val="0070677D"/>
    <w:rsid w:val="00706C74"/>
    <w:rsid w:val="007104F8"/>
    <w:rsid w:val="00710997"/>
    <w:rsid w:val="00710AF1"/>
    <w:rsid w:val="0071108F"/>
    <w:rsid w:val="007152EB"/>
    <w:rsid w:val="00717CA5"/>
    <w:rsid w:val="007209CA"/>
    <w:rsid w:val="00721396"/>
    <w:rsid w:val="0072187B"/>
    <w:rsid w:val="0072370A"/>
    <w:rsid w:val="0072372E"/>
    <w:rsid w:val="007242C0"/>
    <w:rsid w:val="00725073"/>
    <w:rsid w:val="0072522B"/>
    <w:rsid w:val="0072599E"/>
    <w:rsid w:val="00726F0D"/>
    <w:rsid w:val="00726F27"/>
    <w:rsid w:val="00730EC7"/>
    <w:rsid w:val="0073298D"/>
    <w:rsid w:val="00733E57"/>
    <w:rsid w:val="00734F02"/>
    <w:rsid w:val="007355BB"/>
    <w:rsid w:val="00736F3D"/>
    <w:rsid w:val="00737121"/>
    <w:rsid w:val="00737561"/>
    <w:rsid w:val="00740D76"/>
    <w:rsid w:val="007423D3"/>
    <w:rsid w:val="00743033"/>
    <w:rsid w:val="0074369F"/>
    <w:rsid w:val="00744104"/>
    <w:rsid w:val="00746A61"/>
    <w:rsid w:val="00747626"/>
    <w:rsid w:val="007501B8"/>
    <w:rsid w:val="007545F6"/>
    <w:rsid w:val="00755965"/>
    <w:rsid w:val="00756CCA"/>
    <w:rsid w:val="0075764C"/>
    <w:rsid w:val="007600BD"/>
    <w:rsid w:val="00760BC1"/>
    <w:rsid w:val="007621F3"/>
    <w:rsid w:val="007632F8"/>
    <w:rsid w:val="0076424B"/>
    <w:rsid w:val="00765711"/>
    <w:rsid w:val="00767382"/>
    <w:rsid w:val="00767FE8"/>
    <w:rsid w:val="007707A4"/>
    <w:rsid w:val="00770B88"/>
    <w:rsid w:val="007714B8"/>
    <w:rsid w:val="0077284B"/>
    <w:rsid w:val="00772940"/>
    <w:rsid w:val="00772E04"/>
    <w:rsid w:val="00774325"/>
    <w:rsid w:val="0077652E"/>
    <w:rsid w:val="00780160"/>
    <w:rsid w:val="00781175"/>
    <w:rsid w:val="007820AC"/>
    <w:rsid w:val="0078285C"/>
    <w:rsid w:val="0078296E"/>
    <w:rsid w:val="00782A81"/>
    <w:rsid w:val="00782CCC"/>
    <w:rsid w:val="0078301D"/>
    <w:rsid w:val="00784541"/>
    <w:rsid w:val="00784A53"/>
    <w:rsid w:val="00785A36"/>
    <w:rsid w:val="00786D1A"/>
    <w:rsid w:val="00787C07"/>
    <w:rsid w:val="00790FE8"/>
    <w:rsid w:val="00791BD4"/>
    <w:rsid w:val="00792E49"/>
    <w:rsid w:val="0079538E"/>
    <w:rsid w:val="00796CD0"/>
    <w:rsid w:val="00797466"/>
    <w:rsid w:val="007A2732"/>
    <w:rsid w:val="007A2BE4"/>
    <w:rsid w:val="007A2DAE"/>
    <w:rsid w:val="007A664B"/>
    <w:rsid w:val="007A7E9E"/>
    <w:rsid w:val="007B19FE"/>
    <w:rsid w:val="007B3995"/>
    <w:rsid w:val="007B6224"/>
    <w:rsid w:val="007C0158"/>
    <w:rsid w:val="007C16FD"/>
    <w:rsid w:val="007C50D8"/>
    <w:rsid w:val="007D23D6"/>
    <w:rsid w:val="007D5F0B"/>
    <w:rsid w:val="007D65B3"/>
    <w:rsid w:val="007D7235"/>
    <w:rsid w:val="007D7B01"/>
    <w:rsid w:val="007E0007"/>
    <w:rsid w:val="007E1AAE"/>
    <w:rsid w:val="007E2682"/>
    <w:rsid w:val="007E4619"/>
    <w:rsid w:val="007E4CC6"/>
    <w:rsid w:val="007E6A67"/>
    <w:rsid w:val="007E6C98"/>
    <w:rsid w:val="007F0F09"/>
    <w:rsid w:val="007F116F"/>
    <w:rsid w:val="007F37F9"/>
    <w:rsid w:val="007F3890"/>
    <w:rsid w:val="007F4BEF"/>
    <w:rsid w:val="007F4E08"/>
    <w:rsid w:val="007F7D37"/>
    <w:rsid w:val="00804CC0"/>
    <w:rsid w:val="00806314"/>
    <w:rsid w:val="00807492"/>
    <w:rsid w:val="00807584"/>
    <w:rsid w:val="00807D19"/>
    <w:rsid w:val="00807D70"/>
    <w:rsid w:val="00807DEF"/>
    <w:rsid w:val="00810302"/>
    <w:rsid w:val="0081046D"/>
    <w:rsid w:val="00811634"/>
    <w:rsid w:val="0081194B"/>
    <w:rsid w:val="00813D22"/>
    <w:rsid w:val="008152D2"/>
    <w:rsid w:val="00816EBC"/>
    <w:rsid w:val="00820C7D"/>
    <w:rsid w:val="00821161"/>
    <w:rsid w:val="00822458"/>
    <w:rsid w:val="00822A95"/>
    <w:rsid w:val="008275AE"/>
    <w:rsid w:val="00827FD3"/>
    <w:rsid w:val="00830309"/>
    <w:rsid w:val="00831A48"/>
    <w:rsid w:val="008322FB"/>
    <w:rsid w:val="008329A0"/>
    <w:rsid w:val="00832A44"/>
    <w:rsid w:val="008332C8"/>
    <w:rsid w:val="008349E8"/>
    <w:rsid w:val="008405BF"/>
    <w:rsid w:val="00840B01"/>
    <w:rsid w:val="00842EB5"/>
    <w:rsid w:val="00846345"/>
    <w:rsid w:val="008464DD"/>
    <w:rsid w:val="0085004C"/>
    <w:rsid w:val="00854872"/>
    <w:rsid w:val="008576AA"/>
    <w:rsid w:val="0086197B"/>
    <w:rsid w:val="00861F31"/>
    <w:rsid w:val="00862A5F"/>
    <w:rsid w:val="0086382B"/>
    <w:rsid w:val="00864583"/>
    <w:rsid w:val="00864ED0"/>
    <w:rsid w:val="008654E6"/>
    <w:rsid w:val="00865901"/>
    <w:rsid w:val="0086798E"/>
    <w:rsid w:val="008711AF"/>
    <w:rsid w:val="00871385"/>
    <w:rsid w:val="00871620"/>
    <w:rsid w:val="008719BD"/>
    <w:rsid w:val="00872EB1"/>
    <w:rsid w:val="00873026"/>
    <w:rsid w:val="00874008"/>
    <w:rsid w:val="008772A2"/>
    <w:rsid w:val="0088024E"/>
    <w:rsid w:val="008809D7"/>
    <w:rsid w:val="00881338"/>
    <w:rsid w:val="00882FFF"/>
    <w:rsid w:val="0088323F"/>
    <w:rsid w:val="0088358A"/>
    <w:rsid w:val="0088388D"/>
    <w:rsid w:val="00885F5A"/>
    <w:rsid w:val="00886B25"/>
    <w:rsid w:val="00890AB5"/>
    <w:rsid w:val="00892F94"/>
    <w:rsid w:val="0089558D"/>
    <w:rsid w:val="0089581A"/>
    <w:rsid w:val="008A0EEF"/>
    <w:rsid w:val="008A156F"/>
    <w:rsid w:val="008A2756"/>
    <w:rsid w:val="008A391F"/>
    <w:rsid w:val="008A58C3"/>
    <w:rsid w:val="008A62EF"/>
    <w:rsid w:val="008A6652"/>
    <w:rsid w:val="008A6707"/>
    <w:rsid w:val="008A7982"/>
    <w:rsid w:val="008B0303"/>
    <w:rsid w:val="008B053D"/>
    <w:rsid w:val="008B61F2"/>
    <w:rsid w:val="008B6731"/>
    <w:rsid w:val="008C210C"/>
    <w:rsid w:val="008C5E13"/>
    <w:rsid w:val="008C68BA"/>
    <w:rsid w:val="008C6E65"/>
    <w:rsid w:val="008C711A"/>
    <w:rsid w:val="008D0C79"/>
    <w:rsid w:val="008D1872"/>
    <w:rsid w:val="008D31FF"/>
    <w:rsid w:val="008D3F03"/>
    <w:rsid w:val="008D473A"/>
    <w:rsid w:val="008D52FC"/>
    <w:rsid w:val="008E1C5A"/>
    <w:rsid w:val="008E2132"/>
    <w:rsid w:val="008E2DD0"/>
    <w:rsid w:val="008E4000"/>
    <w:rsid w:val="008E4DBB"/>
    <w:rsid w:val="008E4E11"/>
    <w:rsid w:val="008E5B4E"/>
    <w:rsid w:val="008E5FA4"/>
    <w:rsid w:val="008E6D9F"/>
    <w:rsid w:val="008E77B9"/>
    <w:rsid w:val="008F17F1"/>
    <w:rsid w:val="008F23FE"/>
    <w:rsid w:val="008F3DDF"/>
    <w:rsid w:val="008F581D"/>
    <w:rsid w:val="008F5F69"/>
    <w:rsid w:val="008F6B44"/>
    <w:rsid w:val="00900123"/>
    <w:rsid w:val="0090088F"/>
    <w:rsid w:val="00902523"/>
    <w:rsid w:val="00902624"/>
    <w:rsid w:val="009028C7"/>
    <w:rsid w:val="00902F90"/>
    <w:rsid w:val="00903707"/>
    <w:rsid w:val="00906B69"/>
    <w:rsid w:val="0091018B"/>
    <w:rsid w:val="00910F80"/>
    <w:rsid w:val="00911478"/>
    <w:rsid w:val="00911958"/>
    <w:rsid w:val="00911BCC"/>
    <w:rsid w:val="00912BD4"/>
    <w:rsid w:val="0091379D"/>
    <w:rsid w:val="00913AC4"/>
    <w:rsid w:val="00916769"/>
    <w:rsid w:val="00916AEF"/>
    <w:rsid w:val="00916CEF"/>
    <w:rsid w:val="009179D8"/>
    <w:rsid w:val="009203F8"/>
    <w:rsid w:val="0092081C"/>
    <w:rsid w:val="009210BF"/>
    <w:rsid w:val="0092150A"/>
    <w:rsid w:val="00921F28"/>
    <w:rsid w:val="00924394"/>
    <w:rsid w:val="00925EE1"/>
    <w:rsid w:val="009279BD"/>
    <w:rsid w:val="00927E8E"/>
    <w:rsid w:val="009328B3"/>
    <w:rsid w:val="00933DE4"/>
    <w:rsid w:val="00934865"/>
    <w:rsid w:val="0093664A"/>
    <w:rsid w:val="00936FFE"/>
    <w:rsid w:val="009379F8"/>
    <w:rsid w:val="00937C7F"/>
    <w:rsid w:val="00940477"/>
    <w:rsid w:val="00941F44"/>
    <w:rsid w:val="00942874"/>
    <w:rsid w:val="00946F42"/>
    <w:rsid w:val="009500A2"/>
    <w:rsid w:val="00951483"/>
    <w:rsid w:val="009526FA"/>
    <w:rsid w:val="00952C27"/>
    <w:rsid w:val="0095501C"/>
    <w:rsid w:val="00956610"/>
    <w:rsid w:val="00956E94"/>
    <w:rsid w:val="00957011"/>
    <w:rsid w:val="00961BB9"/>
    <w:rsid w:val="00964B2F"/>
    <w:rsid w:val="009656D0"/>
    <w:rsid w:val="00966FC7"/>
    <w:rsid w:val="00967B95"/>
    <w:rsid w:val="00972B7C"/>
    <w:rsid w:val="00973DCB"/>
    <w:rsid w:val="00974B08"/>
    <w:rsid w:val="00975523"/>
    <w:rsid w:val="00977058"/>
    <w:rsid w:val="009812CF"/>
    <w:rsid w:val="00982C5B"/>
    <w:rsid w:val="00986085"/>
    <w:rsid w:val="009863F5"/>
    <w:rsid w:val="0098648E"/>
    <w:rsid w:val="00990AA5"/>
    <w:rsid w:val="00990DF7"/>
    <w:rsid w:val="00991780"/>
    <w:rsid w:val="009931C1"/>
    <w:rsid w:val="00993AA7"/>
    <w:rsid w:val="0099503E"/>
    <w:rsid w:val="00997B58"/>
    <w:rsid w:val="00997E2E"/>
    <w:rsid w:val="009A125D"/>
    <w:rsid w:val="009A20C0"/>
    <w:rsid w:val="009A2856"/>
    <w:rsid w:val="009A46D7"/>
    <w:rsid w:val="009A613A"/>
    <w:rsid w:val="009A613B"/>
    <w:rsid w:val="009A7299"/>
    <w:rsid w:val="009A75DC"/>
    <w:rsid w:val="009B0A09"/>
    <w:rsid w:val="009B0E8F"/>
    <w:rsid w:val="009B12F9"/>
    <w:rsid w:val="009B28B8"/>
    <w:rsid w:val="009B2CCD"/>
    <w:rsid w:val="009B310B"/>
    <w:rsid w:val="009B577B"/>
    <w:rsid w:val="009B642B"/>
    <w:rsid w:val="009B7F2A"/>
    <w:rsid w:val="009C05AC"/>
    <w:rsid w:val="009C0681"/>
    <w:rsid w:val="009C1688"/>
    <w:rsid w:val="009C1A19"/>
    <w:rsid w:val="009C41BB"/>
    <w:rsid w:val="009C5723"/>
    <w:rsid w:val="009C5DE4"/>
    <w:rsid w:val="009C7463"/>
    <w:rsid w:val="009C7C28"/>
    <w:rsid w:val="009D0E2B"/>
    <w:rsid w:val="009D10A4"/>
    <w:rsid w:val="009D149F"/>
    <w:rsid w:val="009D1BE6"/>
    <w:rsid w:val="009D2F06"/>
    <w:rsid w:val="009D3622"/>
    <w:rsid w:val="009D3C5D"/>
    <w:rsid w:val="009D5998"/>
    <w:rsid w:val="009D710B"/>
    <w:rsid w:val="009D7243"/>
    <w:rsid w:val="009E0137"/>
    <w:rsid w:val="009E139A"/>
    <w:rsid w:val="009E17BB"/>
    <w:rsid w:val="009E2575"/>
    <w:rsid w:val="009E2E8F"/>
    <w:rsid w:val="009E301C"/>
    <w:rsid w:val="009E4A48"/>
    <w:rsid w:val="009E58A8"/>
    <w:rsid w:val="009E5A32"/>
    <w:rsid w:val="009E603B"/>
    <w:rsid w:val="009E6D63"/>
    <w:rsid w:val="009F0B77"/>
    <w:rsid w:val="009F3CD5"/>
    <w:rsid w:val="009F49B1"/>
    <w:rsid w:val="009F4D56"/>
    <w:rsid w:val="009F4E82"/>
    <w:rsid w:val="009F62E3"/>
    <w:rsid w:val="009F68B6"/>
    <w:rsid w:val="009F766F"/>
    <w:rsid w:val="00A00FB3"/>
    <w:rsid w:val="00A01418"/>
    <w:rsid w:val="00A02391"/>
    <w:rsid w:val="00A02923"/>
    <w:rsid w:val="00A03AA4"/>
    <w:rsid w:val="00A047F2"/>
    <w:rsid w:val="00A06480"/>
    <w:rsid w:val="00A119EE"/>
    <w:rsid w:val="00A12BE1"/>
    <w:rsid w:val="00A13933"/>
    <w:rsid w:val="00A13D20"/>
    <w:rsid w:val="00A15F36"/>
    <w:rsid w:val="00A16C36"/>
    <w:rsid w:val="00A20B07"/>
    <w:rsid w:val="00A20BF3"/>
    <w:rsid w:val="00A20C81"/>
    <w:rsid w:val="00A2317F"/>
    <w:rsid w:val="00A23385"/>
    <w:rsid w:val="00A25B92"/>
    <w:rsid w:val="00A27B79"/>
    <w:rsid w:val="00A30555"/>
    <w:rsid w:val="00A316A5"/>
    <w:rsid w:val="00A32759"/>
    <w:rsid w:val="00A33C03"/>
    <w:rsid w:val="00A35749"/>
    <w:rsid w:val="00A35BE8"/>
    <w:rsid w:val="00A3622A"/>
    <w:rsid w:val="00A421C9"/>
    <w:rsid w:val="00A4698E"/>
    <w:rsid w:val="00A47C71"/>
    <w:rsid w:val="00A506C3"/>
    <w:rsid w:val="00A50F0D"/>
    <w:rsid w:val="00A50F92"/>
    <w:rsid w:val="00A5102A"/>
    <w:rsid w:val="00A51A84"/>
    <w:rsid w:val="00A5273B"/>
    <w:rsid w:val="00A52EED"/>
    <w:rsid w:val="00A5312F"/>
    <w:rsid w:val="00A5387E"/>
    <w:rsid w:val="00A568CB"/>
    <w:rsid w:val="00A57043"/>
    <w:rsid w:val="00A5763F"/>
    <w:rsid w:val="00A60E25"/>
    <w:rsid w:val="00A61FE8"/>
    <w:rsid w:val="00A647D0"/>
    <w:rsid w:val="00A6537C"/>
    <w:rsid w:val="00A65C6C"/>
    <w:rsid w:val="00A739D6"/>
    <w:rsid w:val="00A75DEC"/>
    <w:rsid w:val="00A75F53"/>
    <w:rsid w:val="00A7610C"/>
    <w:rsid w:val="00A764BC"/>
    <w:rsid w:val="00A8081F"/>
    <w:rsid w:val="00A8102E"/>
    <w:rsid w:val="00A82A46"/>
    <w:rsid w:val="00A82AB7"/>
    <w:rsid w:val="00A85F1C"/>
    <w:rsid w:val="00A86E8F"/>
    <w:rsid w:val="00A91406"/>
    <w:rsid w:val="00A92FCF"/>
    <w:rsid w:val="00A93E1A"/>
    <w:rsid w:val="00A94D47"/>
    <w:rsid w:val="00A95409"/>
    <w:rsid w:val="00A957DB"/>
    <w:rsid w:val="00A96322"/>
    <w:rsid w:val="00AA0BB0"/>
    <w:rsid w:val="00AA15CB"/>
    <w:rsid w:val="00AA180E"/>
    <w:rsid w:val="00AA1A49"/>
    <w:rsid w:val="00AA1B0D"/>
    <w:rsid w:val="00AA243C"/>
    <w:rsid w:val="00AA24DB"/>
    <w:rsid w:val="00AA40D5"/>
    <w:rsid w:val="00AA6677"/>
    <w:rsid w:val="00AA762C"/>
    <w:rsid w:val="00AB0952"/>
    <w:rsid w:val="00AB21ED"/>
    <w:rsid w:val="00AB43AE"/>
    <w:rsid w:val="00AB4554"/>
    <w:rsid w:val="00AB682D"/>
    <w:rsid w:val="00AB7853"/>
    <w:rsid w:val="00AC107A"/>
    <w:rsid w:val="00AC1A59"/>
    <w:rsid w:val="00AC27EA"/>
    <w:rsid w:val="00AC3BE8"/>
    <w:rsid w:val="00AC427E"/>
    <w:rsid w:val="00AC451F"/>
    <w:rsid w:val="00AC4C68"/>
    <w:rsid w:val="00AC52FF"/>
    <w:rsid w:val="00AC67F5"/>
    <w:rsid w:val="00AD04C5"/>
    <w:rsid w:val="00AD10CA"/>
    <w:rsid w:val="00AD2B99"/>
    <w:rsid w:val="00AD31D8"/>
    <w:rsid w:val="00AD5372"/>
    <w:rsid w:val="00AD5565"/>
    <w:rsid w:val="00AD709C"/>
    <w:rsid w:val="00AD7275"/>
    <w:rsid w:val="00AE0D3C"/>
    <w:rsid w:val="00AE1808"/>
    <w:rsid w:val="00AE2620"/>
    <w:rsid w:val="00AE3D16"/>
    <w:rsid w:val="00AF03B3"/>
    <w:rsid w:val="00AF05CF"/>
    <w:rsid w:val="00AF10E4"/>
    <w:rsid w:val="00AF1BD1"/>
    <w:rsid w:val="00AF3849"/>
    <w:rsid w:val="00AF494F"/>
    <w:rsid w:val="00AF4997"/>
    <w:rsid w:val="00AF570E"/>
    <w:rsid w:val="00AF6A68"/>
    <w:rsid w:val="00B0086D"/>
    <w:rsid w:val="00B0102A"/>
    <w:rsid w:val="00B03EE3"/>
    <w:rsid w:val="00B10C48"/>
    <w:rsid w:val="00B11246"/>
    <w:rsid w:val="00B130E2"/>
    <w:rsid w:val="00B1484B"/>
    <w:rsid w:val="00B153BF"/>
    <w:rsid w:val="00B15F50"/>
    <w:rsid w:val="00B1723A"/>
    <w:rsid w:val="00B17E0D"/>
    <w:rsid w:val="00B2199C"/>
    <w:rsid w:val="00B227D1"/>
    <w:rsid w:val="00B23025"/>
    <w:rsid w:val="00B23990"/>
    <w:rsid w:val="00B24D60"/>
    <w:rsid w:val="00B252C5"/>
    <w:rsid w:val="00B252F4"/>
    <w:rsid w:val="00B26DFC"/>
    <w:rsid w:val="00B313F1"/>
    <w:rsid w:val="00B34E23"/>
    <w:rsid w:val="00B3704B"/>
    <w:rsid w:val="00B37CE9"/>
    <w:rsid w:val="00B409A1"/>
    <w:rsid w:val="00B42A73"/>
    <w:rsid w:val="00B457D3"/>
    <w:rsid w:val="00B47FBB"/>
    <w:rsid w:val="00B5024F"/>
    <w:rsid w:val="00B50295"/>
    <w:rsid w:val="00B5072F"/>
    <w:rsid w:val="00B50E1C"/>
    <w:rsid w:val="00B510BA"/>
    <w:rsid w:val="00B525F4"/>
    <w:rsid w:val="00B53FAC"/>
    <w:rsid w:val="00B55883"/>
    <w:rsid w:val="00B56538"/>
    <w:rsid w:val="00B60DDF"/>
    <w:rsid w:val="00B60E2D"/>
    <w:rsid w:val="00B61099"/>
    <w:rsid w:val="00B61409"/>
    <w:rsid w:val="00B62845"/>
    <w:rsid w:val="00B636E1"/>
    <w:rsid w:val="00B64679"/>
    <w:rsid w:val="00B64810"/>
    <w:rsid w:val="00B65022"/>
    <w:rsid w:val="00B65905"/>
    <w:rsid w:val="00B66DC2"/>
    <w:rsid w:val="00B71B5D"/>
    <w:rsid w:val="00B7345D"/>
    <w:rsid w:val="00B73F35"/>
    <w:rsid w:val="00B74C1D"/>
    <w:rsid w:val="00B75B8E"/>
    <w:rsid w:val="00B76A51"/>
    <w:rsid w:val="00B77899"/>
    <w:rsid w:val="00B813AE"/>
    <w:rsid w:val="00B82504"/>
    <w:rsid w:val="00B83ACC"/>
    <w:rsid w:val="00B8431C"/>
    <w:rsid w:val="00B844AC"/>
    <w:rsid w:val="00B84AE4"/>
    <w:rsid w:val="00B852A8"/>
    <w:rsid w:val="00B8544D"/>
    <w:rsid w:val="00B85508"/>
    <w:rsid w:val="00B85AAB"/>
    <w:rsid w:val="00B864EA"/>
    <w:rsid w:val="00B875AE"/>
    <w:rsid w:val="00B90DBE"/>
    <w:rsid w:val="00B9192C"/>
    <w:rsid w:val="00B9198D"/>
    <w:rsid w:val="00B919B9"/>
    <w:rsid w:val="00B91F02"/>
    <w:rsid w:val="00B92D82"/>
    <w:rsid w:val="00B93DAE"/>
    <w:rsid w:val="00B93E2B"/>
    <w:rsid w:val="00B9403E"/>
    <w:rsid w:val="00B945C2"/>
    <w:rsid w:val="00B96C08"/>
    <w:rsid w:val="00B971DB"/>
    <w:rsid w:val="00BA4264"/>
    <w:rsid w:val="00BA4707"/>
    <w:rsid w:val="00BA4F8A"/>
    <w:rsid w:val="00BA5227"/>
    <w:rsid w:val="00BA5246"/>
    <w:rsid w:val="00BA55FA"/>
    <w:rsid w:val="00BB0262"/>
    <w:rsid w:val="00BB23B2"/>
    <w:rsid w:val="00BB355A"/>
    <w:rsid w:val="00BB4527"/>
    <w:rsid w:val="00BB50FF"/>
    <w:rsid w:val="00BB66FD"/>
    <w:rsid w:val="00BC05EC"/>
    <w:rsid w:val="00BC1FA9"/>
    <w:rsid w:val="00BC45B6"/>
    <w:rsid w:val="00BC6BF1"/>
    <w:rsid w:val="00BD0BA7"/>
    <w:rsid w:val="00BD10A6"/>
    <w:rsid w:val="00BD3711"/>
    <w:rsid w:val="00BD4AB3"/>
    <w:rsid w:val="00BD64C1"/>
    <w:rsid w:val="00BD73B1"/>
    <w:rsid w:val="00BD7465"/>
    <w:rsid w:val="00BD7D41"/>
    <w:rsid w:val="00BE0141"/>
    <w:rsid w:val="00BE0824"/>
    <w:rsid w:val="00BE1564"/>
    <w:rsid w:val="00BE1C77"/>
    <w:rsid w:val="00BE2183"/>
    <w:rsid w:val="00BE37C8"/>
    <w:rsid w:val="00BE4863"/>
    <w:rsid w:val="00BE6528"/>
    <w:rsid w:val="00BF033D"/>
    <w:rsid w:val="00BF14F2"/>
    <w:rsid w:val="00BF5793"/>
    <w:rsid w:val="00BF596D"/>
    <w:rsid w:val="00BF6874"/>
    <w:rsid w:val="00BF7F73"/>
    <w:rsid w:val="00C00092"/>
    <w:rsid w:val="00C03B5A"/>
    <w:rsid w:val="00C04B40"/>
    <w:rsid w:val="00C05AF4"/>
    <w:rsid w:val="00C06E68"/>
    <w:rsid w:val="00C105E0"/>
    <w:rsid w:val="00C11939"/>
    <w:rsid w:val="00C11B88"/>
    <w:rsid w:val="00C11E60"/>
    <w:rsid w:val="00C12381"/>
    <w:rsid w:val="00C125E1"/>
    <w:rsid w:val="00C138F4"/>
    <w:rsid w:val="00C13958"/>
    <w:rsid w:val="00C1422B"/>
    <w:rsid w:val="00C14843"/>
    <w:rsid w:val="00C14C06"/>
    <w:rsid w:val="00C15FFB"/>
    <w:rsid w:val="00C17CFD"/>
    <w:rsid w:val="00C20296"/>
    <w:rsid w:val="00C21195"/>
    <w:rsid w:val="00C23150"/>
    <w:rsid w:val="00C23C0B"/>
    <w:rsid w:val="00C23F5F"/>
    <w:rsid w:val="00C24D2A"/>
    <w:rsid w:val="00C25986"/>
    <w:rsid w:val="00C2658F"/>
    <w:rsid w:val="00C32D25"/>
    <w:rsid w:val="00C32E4E"/>
    <w:rsid w:val="00C3402F"/>
    <w:rsid w:val="00C35BAF"/>
    <w:rsid w:val="00C4015A"/>
    <w:rsid w:val="00C40383"/>
    <w:rsid w:val="00C40B24"/>
    <w:rsid w:val="00C40B9A"/>
    <w:rsid w:val="00C40BF7"/>
    <w:rsid w:val="00C40F41"/>
    <w:rsid w:val="00C4155E"/>
    <w:rsid w:val="00C41CF5"/>
    <w:rsid w:val="00C42263"/>
    <w:rsid w:val="00C43A36"/>
    <w:rsid w:val="00C43BB6"/>
    <w:rsid w:val="00C44D05"/>
    <w:rsid w:val="00C47242"/>
    <w:rsid w:val="00C512F8"/>
    <w:rsid w:val="00C51D48"/>
    <w:rsid w:val="00C56476"/>
    <w:rsid w:val="00C60C2C"/>
    <w:rsid w:val="00C61FE8"/>
    <w:rsid w:val="00C64246"/>
    <w:rsid w:val="00C6494E"/>
    <w:rsid w:val="00C65ABF"/>
    <w:rsid w:val="00C65F33"/>
    <w:rsid w:val="00C673D5"/>
    <w:rsid w:val="00C67547"/>
    <w:rsid w:val="00C72D05"/>
    <w:rsid w:val="00C73B94"/>
    <w:rsid w:val="00C74CDA"/>
    <w:rsid w:val="00C76304"/>
    <w:rsid w:val="00C7684B"/>
    <w:rsid w:val="00C77193"/>
    <w:rsid w:val="00C77B0D"/>
    <w:rsid w:val="00C80319"/>
    <w:rsid w:val="00C80DDC"/>
    <w:rsid w:val="00C81E94"/>
    <w:rsid w:val="00C822D3"/>
    <w:rsid w:val="00C83884"/>
    <w:rsid w:val="00C84C28"/>
    <w:rsid w:val="00C860A6"/>
    <w:rsid w:val="00C86118"/>
    <w:rsid w:val="00C879B9"/>
    <w:rsid w:val="00C91008"/>
    <w:rsid w:val="00C9446E"/>
    <w:rsid w:val="00C94949"/>
    <w:rsid w:val="00C9550F"/>
    <w:rsid w:val="00C95664"/>
    <w:rsid w:val="00C973AC"/>
    <w:rsid w:val="00CA0110"/>
    <w:rsid w:val="00CA1090"/>
    <w:rsid w:val="00CA12BF"/>
    <w:rsid w:val="00CA280B"/>
    <w:rsid w:val="00CA3640"/>
    <w:rsid w:val="00CA3E38"/>
    <w:rsid w:val="00CA4543"/>
    <w:rsid w:val="00CA6826"/>
    <w:rsid w:val="00CB013F"/>
    <w:rsid w:val="00CB05B7"/>
    <w:rsid w:val="00CB0A28"/>
    <w:rsid w:val="00CB0A6B"/>
    <w:rsid w:val="00CB17DC"/>
    <w:rsid w:val="00CB3673"/>
    <w:rsid w:val="00CB3B99"/>
    <w:rsid w:val="00CB5122"/>
    <w:rsid w:val="00CB5A55"/>
    <w:rsid w:val="00CB6132"/>
    <w:rsid w:val="00CB64FF"/>
    <w:rsid w:val="00CB6551"/>
    <w:rsid w:val="00CB6584"/>
    <w:rsid w:val="00CB6FC0"/>
    <w:rsid w:val="00CB70C5"/>
    <w:rsid w:val="00CB74F9"/>
    <w:rsid w:val="00CC22D9"/>
    <w:rsid w:val="00CC3654"/>
    <w:rsid w:val="00CC5123"/>
    <w:rsid w:val="00CC5227"/>
    <w:rsid w:val="00CC5B2C"/>
    <w:rsid w:val="00CC631A"/>
    <w:rsid w:val="00CD0C9F"/>
    <w:rsid w:val="00CD2B42"/>
    <w:rsid w:val="00CD5FF9"/>
    <w:rsid w:val="00CE3071"/>
    <w:rsid w:val="00CE6781"/>
    <w:rsid w:val="00CE7F2C"/>
    <w:rsid w:val="00CE7F73"/>
    <w:rsid w:val="00CF07D0"/>
    <w:rsid w:val="00CF0C1C"/>
    <w:rsid w:val="00CF20B5"/>
    <w:rsid w:val="00CF2147"/>
    <w:rsid w:val="00CF440C"/>
    <w:rsid w:val="00CF7680"/>
    <w:rsid w:val="00D0036D"/>
    <w:rsid w:val="00D003CF"/>
    <w:rsid w:val="00D0354D"/>
    <w:rsid w:val="00D03D83"/>
    <w:rsid w:val="00D04679"/>
    <w:rsid w:val="00D046D1"/>
    <w:rsid w:val="00D061DD"/>
    <w:rsid w:val="00D063D4"/>
    <w:rsid w:val="00D075DB"/>
    <w:rsid w:val="00D07604"/>
    <w:rsid w:val="00D07D0A"/>
    <w:rsid w:val="00D10C81"/>
    <w:rsid w:val="00D10D83"/>
    <w:rsid w:val="00D12E7D"/>
    <w:rsid w:val="00D13B15"/>
    <w:rsid w:val="00D13EC7"/>
    <w:rsid w:val="00D14DCC"/>
    <w:rsid w:val="00D15AAE"/>
    <w:rsid w:val="00D1625E"/>
    <w:rsid w:val="00D17F93"/>
    <w:rsid w:val="00D21BFD"/>
    <w:rsid w:val="00D21C3E"/>
    <w:rsid w:val="00D2260F"/>
    <w:rsid w:val="00D23EFB"/>
    <w:rsid w:val="00D2453E"/>
    <w:rsid w:val="00D24EAC"/>
    <w:rsid w:val="00D30326"/>
    <w:rsid w:val="00D315E3"/>
    <w:rsid w:val="00D31673"/>
    <w:rsid w:val="00D40EB5"/>
    <w:rsid w:val="00D41F19"/>
    <w:rsid w:val="00D42BE5"/>
    <w:rsid w:val="00D43318"/>
    <w:rsid w:val="00D44A22"/>
    <w:rsid w:val="00D45ABF"/>
    <w:rsid w:val="00D46B39"/>
    <w:rsid w:val="00D47C9C"/>
    <w:rsid w:val="00D52B10"/>
    <w:rsid w:val="00D52DA9"/>
    <w:rsid w:val="00D54AC9"/>
    <w:rsid w:val="00D5564A"/>
    <w:rsid w:val="00D55FE1"/>
    <w:rsid w:val="00D564FA"/>
    <w:rsid w:val="00D579B2"/>
    <w:rsid w:val="00D61860"/>
    <w:rsid w:val="00D61881"/>
    <w:rsid w:val="00D61976"/>
    <w:rsid w:val="00D654D7"/>
    <w:rsid w:val="00D674F4"/>
    <w:rsid w:val="00D67CD2"/>
    <w:rsid w:val="00D74470"/>
    <w:rsid w:val="00D74AA6"/>
    <w:rsid w:val="00D76203"/>
    <w:rsid w:val="00D7662E"/>
    <w:rsid w:val="00D8025D"/>
    <w:rsid w:val="00D80CD1"/>
    <w:rsid w:val="00D83F67"/>
    <w:rsid w:val="00D84473"/>
    <w:rsid w:val="00D856AA"/>
    <w:rsid w:val="00D8667B"/>
    <w:rsid w:val="00D8708B"/>
    <w:rsid w:val="00D87971"/>
    <w:rsid w:val="00D920FF"/>
    <w:rsid w:val="00DA0914"/>
    <w:rsid w:val="00DA0BD0"/>
    <w:rsid w:val="00DA1BFF"/>
    <w:rsid w:val="00DA1E47"/>
    <w:rsid w:val="00DA260D"/>
    <w:rsid w:val="00DA5AB3"/>
    <w:rsid w:val="00DA7A5F"/>
    <w:rsid w:val="00DB0511"/>
    <w:rsid w:val="00DB0BF9"/>
    <w:rsid w:val="00DB1996"/>
    <w:rsid w:val="00DB5836"/>
    <w:rsid w:val="00DB69F8"/>
    <w:rsid w:val="00DC3F59"/>
    <w:rsid w:val="00DC4452"/>
    <w:rsid w:val="00DC445F"/>
    <w:rsid w:val="00DC4580"/>
    <w:rsid w:val="00DC5945"/>
    <w:rsid w:val="00DC5B2A"/>
    <w:rsid w:val="00DC6C38"/>
    <w:rsid w:val="00DD0111"/>
    <w:rsid w:val="00DD2FC0"/>
    <w:rsid w:val="00DD3AD5"/>
    <w:rsid w:val="00DD5E3C"/>
    <w:rsid w:val="00DD5FEA"/>
    <w:rsid w:val="00DD76CE"/>
    <w:rsid w:val="00DE151C"/>
    <w:rsid w:val="00DE3491"/>
    <w:rsid w:val="00DE4394"/>
    <w:rsid w:val="00DE4510"/>
    <w:rsid w:val="00DE4F51"/>
    <w:rsid w:val="00DE663B"/>
    <w:rsid w:val="00DE758D"/>
    <w:rsid w:val="00DE7A46"/>
    <w:rsid w:val="00DE7FE4"/>
    <w:rsid w:val="00DF2B8E"/>
    <w:rsid w:val="00DF37BB"/>
    <w:rsid w:val="00DF38D8"/>
    <w:rsid w:val="00DF4035"/>
    <w:rsid w:val="00DF594E"/>
    <w:rsid w:val="00DF68E6"/>
    <w:rsid w:val="00DF7203"/>
    <w:rsid w:val="00E020A5"/>
    <w:rsid w:val="00E02FEB"/>
    <w:rsid w:val="00E038A0"/>
    <w:rsid w:val="00E039B9"/>
    <w:rsid w:val="00E05DE6"/>
    <w:rsid w:val="00E078FA"/>
    <w:rsid w:val="00E10A36"/>
    <w:rsid w:val="00E10B23"/>
    <w:rsid w:val="00E12CDD"/>
    <w:rsid w:val="00E14205"/>
    <w:rsid w:val="00E157B2"/>
    <w:rsid w:val="00E15B74"/>
    <w:rsid w:val="00E16BF0"/>
    <w:rsid w:val="00E1726C"/>
    <w:rsid w:val="00E202DA"/>
    <w:rsid w:val="00E20990"/>
    <w:rsid w:val="00E21CB5"/>
    <w:rsid w:val="00E22AC3"/>
    <w:rsid w:val="00E23C03"/>
    <w:rsid w:val="00E24750"/>
    <w:rsid w:val="00E249A8"/>
    <w:rsid w:val="00E24F2D"/>
    <w:rsid w:val="00E26706"/>
    <w:rsid w:val="00E27254"/>
    <w:rsid w:val="00E27710"/>
    <w:rsid w:val="00E27CB2"/>
    <w:rsid w:val="00E31E45"/>
    <w:rsid w:val="00E329F0"/>
    <w:rsid w:val="00E35BF9"/>
    <w:rsid w:val="00E3614A"/>
    <w:rsid w:val="00E36B5A"/>
    <w:rsid w:val="00E37A15"/>
    <w:rsid w:val="00E42341"/>
    <w:rsid w:val="00E439C5"/>
    <w:rsid w:val="00E44551"/>
    <w:rsid w:val="00E44BC2"/>
    <w:rsid w:val="00E462C0"/>
    <w:rsid w:val="00E472B3"/>
    <w:rsid w:val="00E5081C"/>
    <w:rsid w:val="00E51F53"/>
    <w:rsid w:val="00E566AE"/>
    <w:rsid w:val="00E56835"/>
    <w:rsid w:val="00E6103C"/>
    <w:rsid w:val="00E6469A"/>
    <w:rsid w:val="00E64A5E"/>
    <w:rsid w:val="00E64D92"/>
    <w:rsid w:val="00E67445"/>
    <w:rsid w:val="00E702EC"/>
    <w:rsid w:val="00E71C6A"/>
    <w:rsid w:val="00E72881"/>
    <w:rsid w:val="00E7290E"/>
    <w:rsid w:val="00E72BDD"/>
    <w:rsid w:val="00E74452"/>
    <w:rsid w:val="00E75B5A"/>
    <w:rsid w:val="00E75DA8"/>
    <w:rsid w:val="00E761EE"/>
    <w:rsid w:val="00E837E2"/>
    <w:rsid w:val="00E83DA5"/>
    <w:rsid w:val="00E84601"/>
    <w:rsid w:val="00E84D4E"/>
    <w:rsid w:val="00E85176"/>
    <w:rsid w:val="00E85972"/>
    <w:rsid w:val="00E859C1"/>
    <w:rsid w:val="00E85FDF"/>
    <w:rsid w:val="00E86535"/>
    <w:rsid w:val="00E87CC5"/>
    <w:rsid w:val="00E901F5"/>
    <w:rsid w:val="00E90313"/>
    <w:rsid w:val="00E9225E"/>
    <w:rsid w:val="00E9244E"/>
    <w:rsid w:val="00E92FBE"/>
    <w:rsid w:val="00E9388D"/>
    <w:rsid w:val="00E93AE3"/>
    <w:rsid w:val="00E94782"/>
    <w:rsid w:val="00E94FA5"/>
    <w:rsid w:val="00E961A0"/>
    <w:rsid w:val="00E97579"/>
    <w:rsid w:val="00EA04F2"/>
    <w:rsid w:val="00EA0851"/>
    <w:rsid w:val="00EA21F8"/>
    <w:rsid w:val="00EA528A"/>
    <w:rsid w:val="00EB24C4"/>
    <w:rsid w:val="00EB2CB5"/>
    <w:rsid w:val="00EB33EA"/>
    <w:rsid w:val="00EB3757"/>
    <w:rsid w:val="00EB4B05"/>
    <w:rsid w:val="00EB4D2D"/>
    <w:rsid w:val="00EB50EC"/>
    <w:rsid w:val="00EB72BA"/>
    <w:rsid w:val="00EC0868"/>
    <w:rsid w:val="00EC28A2"/>
    <w:rsid w:val="00EC44B3"/>
    <w:rsid w:val="00EC612E"/>
    <w:rsid w:val="00EC69E3"/>
    <w:rsid w:val="00EC787B"/>
    <w:rsid w:val="00EC7D46"/>
    <w:rsid w:val="00EC7DB9"/>
    <w:rsid w:val="00ED0567"/>
    <w:rsid w:val="00ED16C7"/>
    <w:rsid w:val="00ED2FF8"/>
    <w:rsid w:val="00ED37CB"/>
    <w:rsid w:val="00ED517F"/>
    <w:rsid w:val="00ED5622"/>
    <w:rsid w:val="00ED5D5F"/>
    <w:rsid w:val="00ED6FA0"/>
    <w:rsid w:val="00ED7331"/>
    <w:rsid w:val="00EE2333"/>
    <w:rsid w:val="00EE5784"/>
    <w:rsid w:val="00EE615C"/>
    <w:rsid w:val="00EE6AE4"/>
    <w:rsid w:val="00EF0F77"/>
    <w:rsid w:val="00EF179E"/>
    <w:rsid w:val="00EF299E"/>
    <w:rsid w:val="00EF3571"/>
    <w:rsid w:val="00EF3A96"/>
    <w:rsid w:val="00EF6B73"/>
    <w:rsid w:val="00EF7C53"/>
    <w:rsid w:val="00EF7D19"/>
    <w:rsid w:val="00F004BD"/>
    <w:rsid w:val="00F01EEA"/>
    <w:rsid w:val="00F01EFE"/>
    <w:rsid w:val="00F03904"/>
    <w:rsid w:val="00F04EDA"/>
    <w:rsid w:val="00F06823"/>
    <w:rsid w:val="00F0762A"/>
    <w:rsid w:val="00F07762"/>
    <w:rsid w:val="00F07A96"/>
    <w:rsid w:val="00F108CE"/>
    <w:rsid w:val="00F12B4E"/>
    <w:rsid w:val="00F133B1"/>
    <w:rsid w:val="00F14648"/>
    <w:rsid w:val="00F16D5B"/>
    <w:rsid w:val="00F170AB"/>
    <w:rsid w:val="00F23AD1"/>
    <w:rsid w:val="00F23D74"/>
    <w:rsid w:val="00F260ED"/>
    <w:rsid w:val="00F31DF7"/>
    <w:rsid w:val="00F328C5"/>
    <w:rsid w:val="00F33CFD"/>
    <w:rsid w:val="00F34E9E"/>
    <w:rsid w:val="00F4228E"/>
    <w:rsid w:val="00F45376"/>
    <w:rsid w:val="00F50483"/>
    <w:rsid w:val="00F55D58"/>
    <w:rsid w:val="00F561C2"/>
    <w:rsid w:val="00F568D6"/>
    <w:rsid w:val="00F6033B"/>
    <w:rsid w:val="00F6040C"/>
    <w:rsid w:val="00F614EF"/>
    <w:rsid w:val="00F63CCE"/>
    <w:rsid w:val="00F64E13"/>
    <w:rsid w:val="00F66EF0"/>
    <w:rsid w:val="00F7009E"/>
    <w:rsid w:val="00F70575"/>
    <w:rsid w:val="00F716BD"/>
    <w:rsid w:val="00F72BA5"/>
    <w:rsid w:val="00F730DC"/>
    <w:rsid w:val="00F7419B"/>
    <w:rsid w:val="00F747FA"/>
    <w:rsid w:val="00F80AF7"/>
    <w:rsid w:val="00F81559"/>
    <w:rsid w:val="00F81B60"/>
    <w:rsid w:val="00F81FDF"/>
    <w:rsid w:val="00F828B1"/>
    <w:rsid w:val="00F83360"/>
    <w:rsid w:val="00F86087"/>
    <w:rsid w:val="00F90D27"/>
    <w:rsid w:val="00F91F0C"/>
    <w:rsid w:val="00F92E5E"/>
    <w:rsid w:val="00F93741"/>
    <w:rsid w:val="00F937CA"/>
    <w:rsid w:val="00F942FD"/>
    <w:rsid w:val="00F96F8D"/>
    <w:rsid w:val="00F971E0"/>
    <w:rsid w:val="00FA0D33"/>
    <w:rsid w:val="00FA4EA8"/>
    <w:rsid w:val="00FA77F8"/>
    <w:rsid w:val="00FB001A"/>
    <w:rsid w:val="00FB2010"/>
    <w:rsid w:val="00FB3142"/>
    <w:rsid w:val="00FB35F4"/>
    <w:rsid w:val="00FB3836"/>
    <w:rsid w:val="00FB3E1A"/>
    <w:rsid w:val="00FB4121"/>
    <w:rsid w:val="00FB4598"/>
    <w:rsid w:val="00FB4B65"/>
    <w:rsid w:val="00FB74CD"/>
    <w:rsid w:val="00FC16AF"/>
    <w:rsid w:val="00FC3350"/>
    <w:rsid w:val="00FC4BB3"/>
    <w:rsid w:val="00FC537F"/>
    <w:rsid w:val="00FC666E"/>
    <w:rsid w:val="00FC6784"/>
    <w:rsid w:val="00FC6CB8"/>
    <w:rsid w:val="00FD0873"/>
    <w:rsid w:val="00FD41A1"/>
    <w:rsid w:val="00FD4A68"/>
    <w:rsid w:val="00FD4C5F"/>
    <w:rsid w:val="00FD50E6"/>
    <w:rsid w:val="00FD5B65"/>
    <w:rsid w:val="00FE1377"/>
    <w:rsid w:val="00FE141A"/>
    <w:rsid w:val="00FE1BEC"/>
    <w:rsid w:val="00FE224B"/>
    <w:rsid w:val="00FE2429"/>
    <w:rsid w:val="00FE2C20"/>
    <w:rsid w:val="00FE46F1"/>
    <w:rsid w:val="00FE4849"/>
    <w:rsid w:val="00FE7171"/>
    <w:rsid w:val="00FE76D4"/>
    <w:rsid w:val="00FF2C39"/>
    <w:rsid w:val="00FF4646"/>
    <w:rsid w:val="00FF4863"/>
    <w:rsid w:val="00FF5305"/>
    <w:rsid w:val="00FF6478"/>
    <w:rsid w:val="00FF64DF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E25B30"/>
  <w15:docId w15:val="{4F04B370-17BA-D748-AEDD-FA4184DD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A275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27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08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Legenda">
    <w:name w:val="caption"/>
    <w:basedOn w:val="Normal"/>
    <w:next w:val="Normal"/>
    <w:qFormat/>
    <w:rsid w:val="00CA12BF"/>
    <w:pPr>
      <w:jc w:val="center"/>
    </w:pPr>
    <w:rPr>
      <w:rFonts w:ascii="Bookman Old Style" w:hAnsi="Bookman Old Style"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C2946"/>
    <w:pPr>
      <w:ind w:left="708"/>
    </w:pPr>
  </w:style>
  <w:style w:type="table" w:styleId="Tabelacomgrade">
    <w:name w:val="Table Grid"/>
    <w:basedOn w:val="Tabelanormal"/>
    <w:uiPriority w:val="59"/>
    <w:rsid w:val="00D85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5850"/>
    <w:pPr>
      <w:spacing w:before="100" w:beforeAutospacing="1" w:after="100" w:afterAutospacing="1"/>
    </w:pPr>
    <w:rPr>
      <w:sz w:val="24"/>
      <w:szCs w:val="24"/>
    </w:rPr>
  </w:style>
  <w:style w:type="numbering" w:customStyle="1" w:styleId="Estilo1">
    <w:name w:val="Estilo1"/>
    <w:uiPriority w:val="99"/>
    <w:rsid w:val="00865901"/>
    <w:pPr>
      <w:numPr>
        <w:numId w:val="1"/>
      </w:numPr>
    </w:pPr>
  </w:style>
  <w:style w:type="character" w:customStyle="1" w:styleId="Ttulo1Char">
    <w:name w:val="Título 1 Char"/>
    <w:link w:val="Ttulo1"/>
    <w:uiPriority w:val="9"/>
    <w:rsid w:val="008A275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8A275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52D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F714F"/>
    <w:pPr>
      <w:tabs>
        <w:tab w:val="right" w:pos="8920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997E2E"/>
    <w:pPr>
      <w:tabs>
        <w:tab w:val="left" w:pos="739"/>
        <w:tab w:val="right" w:leader="dot" w:pos="8920"/>
      </w:tabs>
      <w:spacing w:line="360" w:lineRule="auto"/>
      <w:ind w:left="200"/>
    </w:pPr>
  </w:style>
  <w:style w:type="character" w:styleId="AcrnimoHTML">
    <w:name w:val="HTML Acronym"/>
    <w:basedOn w:val="Fontepargpadro"/>
    <w:uiPriority w:val="99"/>
    <w:semiHidden/>
    <w:unhideWhenUsed/>
    <w:rsid w:val="00E039B9"/>
  </w:style>
  <w:style w:type="character" w:styleId="Forte">
    <w:name w:val="Strong"/>
    <w:uiPriority w:val="22"/>
    <w:qFormat/>
    <w:rsid w:val="006A643E"/>
    <w:rPr>
      <w:b/>
      <w:bCs/>
    </w:rPr>
  </w:style>
  <w:style w:type="character" w:styleId="HiperlinkVisitado">
    <w:name w:val="FollowedHyperlink"/>
    <w:uiPriority w:val="99"/>
    <w:semiHidden/>
    <w:unhideWhenUsed/>
    <w:rsid w:val="00537ACC"/>
    <w:rPr>
      <w:color w:val="800080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7F116F"/>
  </w:style>
  <w:style w:type="paragraph" w:styleId="Textodebalo">
    <w:name w:val="Balloon Text"/>
    <w:basedOn w:val="Normal"/>
    <w:link w:val="TextodebaloChar"/>
    <w:uiPriority w:val="99"/>
    <w:semiHidden/>
    <w:unhideWhenUsed/>
    <w:rsid w:val="007F116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F116F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rsid w:val="00F108CE"/>
    <w:rPr>
      <w:rFonts w:ascii="Cambria" w:eastAsia="Times New Roman" w:hAnsi="Cambria" w:cs="Times New Roman"/>
      <w:b/>
      <w:bCs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unhideWhenUsed/>
    <w:rsid w:val="00A2317F"/>
    <w:pPr>
      <w:ind w:left="400"/>
    </w:pPr>
  </w:style>
  <w:style w:type="paragraph" w:styleId="Corpodetexto">
    <w:name w:val="Body Text"/>
    <w:basedOn w:val="Normal"/>
    <w:link w:val="CorpodetextoChar"/>
    <w:semiHidden/>
    <w:rsid w:val="004173B6"/>
    <w:pPr>
      <w:spacing w:line="360" w:lineRule="auto"/>
      <w:ind w:left="709"/>
      <w:jc w:val="both"/>
    </w:pPr>
    <w:rPr>
      <w:rFonts w:ascii="Arial" w:hAnsi="Arial"/>
      <w:szCs w:val="24"/>
      <w:lang w:val="x-none" w:eastAsia="x-none"/>
    </w:rPr>
  </w:style>
  <w:style w:type="character" w:customStyle="1" w:styleId="CorpodetextoChar">
    <w:name w:val="Corpo de texto Char"/>
    <w:link w:val="Corpodetexto"/>
    <w:semiHidden/>
    <w:rsid w:val="004173B6"/>
    <w:rPr>
      <w:rFonts w:ascii="Arial" w:hAnsi="Arial"/>
      <w:szCs w:val="24"/>
    </w:rPr>
  </w:style>
  <w:style w:type="paragraph" w:customStyle="1" w:styleId="font5">
    <w:name w:val="font5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i/>
      <w:iCs/>
      <w:color w:val="000000"/>
      <w:sz w:val="24"/>
      <w:szCs w:val="24"/>
    </w:rPr>
  </w:style>
  <w:style w:type="paragraph" w:customStyle="1" w:styleId="font6">
    <w:name w:val="font6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24"/>
      <w:szCs w:val="24"/>
    </w:rPr>
  </w:style>
  <w:style w:type="paragraph" w:customStyle="1" w:styleId="font7">
    <w:name w:val="font7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24"/>
      <w:szCs w:val="24"/>
      <w:u w:val="single"/>
    </w:rPr>
  </w:style>
  <w:style w:type="paragraph" w:customStyle="1" w:styleId="font8">
    <w:name w:val="font8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24"/>
      <w:szCs w:val="24"/>
      <w:u w:val="single"/>
    </w:rPr>
  </w:style>
  <w:style w:type="paragraph" w:customStyle="1" w:styleId="font9">
    <w:name w:val="font9"/>
    <w:basedOn w:val="Normal"/>
    <w:rsid w:val="00921F28"/>
    <w:pPr>
      <w:spacing w:before="100" w:beforeAutospacing="1" w:after="100" w:afterAutospacing="1"/>
    </w:pPr>
    <w:rPr>
      <w:rFonts w:ascii="Wingdings" w:hAnsi="Wingdings"/>
      <w:color w:val="000000"/>
      <w:sz w:val="24"/>
      <w:szCs w:val="24"/>
    </w:rPr>
  </w:style>
  <w:style w:type="paragraph" w:customStyle="1" w:styleId="font10">
    <w:name w:val="font10"/>
    <w:basedOn w:val="Normal"/>
    <w:rsid w:val="00921F28"/>
    <w:pPr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font11">
    <w:name w:val="font11"/>
    <w:basedOn w:val="Normal"/>
    <w:rsid w:val="00921F28"/>
    <w:pPr>
      <w:spacing w:before="100" w:beforeAutospacing="1" w:after="100" w:afterAutospacing="1"/>
    </w:pPr>
    <w:rPr>
      <w:rFonts w:ascii="Calibri" w:hAnsi="Calibri"/>
      <w:sz w:val="24"/>
      <w:szCs w:val="24"/>
      <w:u w:val="single"/>
    </w:rPr>
  </w:style>
  <w:style w:type="paragraph" w:customStyle="1" w:styleId="font12">
    <w:name w:val="font12"/>
    <w:basedOn w:val="Normal"/>
    <w:rsid w:val="00921F28"/>
    <w:pPr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font13">
    <w:name w:val="font13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i/>
      <w:iCs/>
      <w:sz w:val="24"/>
      <w:szCs w:val="24"/>
    </w:rPr>
  </w:style>
  <w:style w:type="paragraph" w:customStyle="1" w:styleId="font14">
    <w:name w:val="font14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sz w:val="24"/>
      <w:szCs w:val="24"/>
    </w:rPr>
  </w:style>
  <w:style w:type="paragraph" w:customStyle="1" w:styleId="font15">
    <w:name w:val="font15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color w:val="000000"/>
      <w:sz w:val="22"/>
      <w:szCs w:val="22"/>
    </w:rPr>
  </w:style>
  <w:style w:type="paragraph" w:customStyle="1" w:styleId="font16">
    <w:name w:val="font16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color w:val="000000"/>
      <w:sz w:val="24"/>
      <w:szCs w:val="24"/>
    </w:rPr>
  </w:style>
  <w:style w:type="paragraph" w:customStyle="1" w:styleId="font17">
    <w:name w:val="font17"/>
    <w:basedOn w:val="Normal"/>
    <w:rsid w:val="00921F28"/>
    <w:pPr>
      <w:spacing w:before="100" w:beforeAutospacing="1" w:after="100" w:afterAutospacing="1"/>
    </w:pPr>
    <w:rPr>
      <w:rFonts w:ascii="Calibri" w:hAnsi="Calibri"/>
      <w:i/>
      <w:iCs/>
      <w:color w:val="000000"/>
      <w:sz w:val="22"/>
      <w:szCs w:val="22"/>
    </w:rPr>
  </w:style>
  <w:style w:type="paragraph" w:customStyle="1" w:styleId="font18">
    <w:name w:val="font18"/>
    <w:basedOn w:val="Normal"/>
    <w:rsid w:val="00921F28"/>
    <w:pPr>
      <w:spacing w:before="100" w:beforeAutospacing="1" w:after="100" w:afterAutospacing="1"/>
    </w:pPr>
    <w:rPr>
      <w:rFonts w:ascii="Calibri" w:hAnsi="Calibri"/>
      <w:i/>
      <w:iCs/>
      <w:color w:val="000000"/>
      <w:sz w:val="24"/>
      <w:szCs w:val="24"/>
    </w:rPr>
  </w:style>
  <w:style w:type="paragraph" w:customStyle="1" w:styleId="font19">
    <w:name w:val="font19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20">
    <w:name w:val="font20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color w:val="000000"/>
      <w:sz w:val="24"/>
      <w:szCs w:val="24"/>
    </w:rPr>
  </w:style>
  <w:style w:type="paragraph" w:customStyle="1" w:styleId="font21">
    <w:name w:val="font21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</w:rPr>
  </w:style>
  <w:style w:type="paragraph" w:customStyle="1" w:styleId="font22">
    <w:name w:val="font22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24"/>
      <w:szCs w:val="24"/>
    </w:rPr>
  </w:style>
  <w:style w:type="paragraph" w:customStyle="1" w:styleId="font23">
    <w:name w:val="font23"/>
    <w:basedOn w:val="Normal"/>
    <w:rsid w:val="00921F28"/>
    <w:pPr>
      <w:spacing w:before="100" w:beforeAutospacing="1" w:after="100" w:afterAutospacing="1"/>
    </w:pPr>
    <w:rPr>
      <w:rFonts w:ascii="Calibri" w:hAnsi="Calibri"/>
      <w:i/>
      <w:iCs/>
      <w:color w:val="FF0000"/>
      <w:sz w:val="24"/>
      <w:szCs w:val="24"/>
    </w:rPr>
  </w:style>
  <w:style w:type="paragraph" w:customStyle="1" w:styleId="font24">
    <w:name w:val="font24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18"/>
      <w:szCs w:val="18"/>
    </w:rPr>
  </w:style>
  <w:style w:type="paragraph" w:customStyle="1" w:styleId="font25">
    <w:name w:val="font25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i/>
      <w:iCs/>
      <w:color w:val="000000"/>
      <w:sz w:val="24"/>
      <w:szCs w:val="24"/>
    </w:rPr>
  </w:style>
  <w:style w:type="paragraph" w:customStyle="1" w:styleId="font26">
    <w:name w:val="font26"/>
    <w:basedOn w:val="Normal"/>
    <w:rsid w:val="00921F28"/>
    <w:pPr>
      <w:spacing w:before="100" w:beforeAutospacing="1" w:after="100" w:afterAutospacing="1"/>
    </w:pPr>
    <w:rPr>
      <w:rFonts w:ascii="Calibri" w:hAnsi="Calibri"/>
      <w:color w:val="FF0000"/>
      <w:sz w:val="24"/>
      <w:szCs w:val="24"/>
    </w:rPr>
  </w:style>
  <w:style w:type="paragraph" w:customStyle="1" w:styleId="font27">
    <w:name w:val="font27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29"/>
      <w:szCs w:val="29"/>
    </w:rPr>
  </w:style>
  <w:style w:type="paragraph" w:customStyle="1" w:styleId="font28">
    <w:name w:val="font28"/>
    <w:basedOn w:val="Normal"/>
    <w:rsid w:val="00921F28"/>
    <w:pPr>
      <w:spacing w:before="100" w:beforeAutospacing="1" w:after="100" w:afterAutospacing="1"/>
    </w:pPr>
    <w:rPr>
      <w:rFonts w:ascii="Calibri" w:hAnsi="Calibri"/>
      <w:b/>
      <w:bCs/>
      <w:sz w:val="24"/>
      <w:szCs w:val="24"/>
    </w:rPr>
  </w:style>
  <w:style w:type="paragraph" w:customStyle="1" w:styleId="font29">
    <w:name w:val="font29"/>
    <w:basedOn w:val="Normal"/>
    <w:rsid w:val="00921F28"/>
    <w:pPr>
      <w:spacing w:before="100" w:beforeAutospacing="1" w:after="100" w:afterAutospacing="1"/>
    </w:pPr>
    <w:rPr>
      <w:rFonts w:ascii="Wingdings" w:hAnsi="Wingdings"/>
      <w:sz w:val="24"/>
      <w:szCs w:val="24"/>
    </w:rPr>
  </w:style>
  <w:style w:type="paragraph" w:customStyle="1" w:styleId="font30">
    <w:name w:val="font30"/>
    <w:basedOn w:val="Normal"/>
    <w:rsid w:val="00921F28"/>
    <w:pPr>
      <w:spacing w:before="100" w:beforeAutospacing="1" w:after="100" w:afterAutospacing="1"/>
    </w:pPr>
    <w:rPr>
      <w:rFonts w:ascii="Calibri" w:hAnsi="Calibri"/>
      <w:color w:val="000000"/>
      <w:sz w:val="19"/>
      <w:szCs w:val="19"/>
    </w:rPr>
  </w:style>
  <w:style w:type="paragraph" w:customStyle="1" w:styleId="font31">
    <w:name w:val="font31"/>
    <w:basedOn w:val="Normal"/>
    <w:rsid w:val="00921F28"/>
    <w:pPr>
      <w:spacing w:before="100" w:beforeAutospacing="1" w:after="100" w:afterAutospacing="1"/>
    </w:pPr>
    <w:rPr>
      <w:rFonts w:ascii="Wingdings" w:hAnsi="Wingdings"/>
      <w:color w:val="FF0000"/>
      <w:sz w:val="24"/>
      <w:szCs w:val="24"/>
    </w:rPr>
  </w:style>
  <w:style w:type="paragraph" w:customStyle="1" w:styleId="font32">
    <w:name w:val="font32"/>
    <w:basedOn w:val="Normal"/>
    <w:rsid w:val="00921F28"/>
    <w:pPr>
      <w:spacing w:before="100" w:beforeAutospacing="1" w:after="100" w:afterAutospacing="1"/>
    </w:pPr>
    <w:rPr>
      <w:rFonts w:ascii="Calibri" w:hAnsi="Calibri"/>
      <w:color w:val="FF0000"/>
      <w:sz w:val="24"/>
      <w:szCs w:val="24"/>
    </w:rPr>
  </w:style>
  <w:style w:type="paragraph" w:customStyle="1" w:styleId="xl64">
    <w:name w:val="xl64"/>
    <w:basedOn w:val="Normal"/>
    <w:rsid w:val="00921F28"/>
    <w:pPr>
      <w:shd w:val="clear" w:color="000000" w:fill="009999"/>
      <w:spacing w:before="100" w:beforeAutospacing="1" w:after="100" w:afterAutospacing="1"/>
      <w:jc w:val="center"/>
      <w:textAlignment w:val="center"/>
    </w:pPr>
    <w:rPr>
      <w:b/>
      <w:bCs/>
      <w:color w:val="F2F2F2"/>
      <w:sz w:val="24"/>
      <w:szCs w:val="24"/>
    </w:rPr>
  </w:style>
  <w:style w:type="paragraph" w:customStyle="1" w:styleId="xl65">
    <w:name w:val="xl65"/>
    <w:basedOn w:val="Normal"/>
    <w:rsid w:val="00921F28"/>
    <w:pPr>
      <w:shd w:val="clear" w:color="000000" w:fill="009999"/>
      <w:spacing w:before="100" w:beforeAutospacing="1" w:after="100" w:afterAutospacing="1"/>
      <w:jc w:val="center"/>
      <w:textAlignment w:val="center"/>
    </w:pPr>
    <w:rPr>
      <w:b/>
      <w:bCs/>
      <w:color w:val="F2F2F2"/>
      <w:sz w:val="24"/>
      <w:szCs w:val="24"/>
    </w:rPr>
  </w:style>
  <w:style w:type="paragraph" w:customStyle="1" w:styleId="xl66">
    <w:name w:val="xl66"/>
    <w:basedOn w:val="Normal"/>
    <w:rsid w:val="00921F28"/>
    <w:pPr>
      <w:shd w:val="clear" w:color="000000" w:fill="009999"/>
      <w:spacing w:before="100" w:beforeAutospacing="1" w:after="100" w:afterAutospacing="1"/>
    </w:pPr>
    <w:rPr>
      <w:b/>
      <w:bCs/>
      <w:color w:val="F2F2F2"/>
      <w:sz w:val="24"/>
      <w:szCs w:val="24"/>
    </w:rPr>
  </w:style>
  <w:style w:type="paragraph" w:customStyle="1" w:styleId="xl67">
    <w:name w:val="xl67"/>
    <w:basedOn w:val="Normal"/>
    <w:rsid w:val="00921F28"/>
    <w:pPr>
      <w:pBdr>
        <w:left w:val="single" w:sz="8" w:space="0" w:color="31849B"/>
      </w:pBdr>
      <w:shd w:val="clear" w:color="000000" w:fill="009999"/>
      <w:spacing w:before="100" w:beforeAutospacing="1" w:after="100" w:afterAutospacing="1"/>
      <w:jc w:val="center"/>
      <w:textAlignment w:val="center"/>
    </w:pPr>
    <w:rPr>
      <w:b/>
      <w:bCs/>
      <w:color w:val="F2F2F2"/>
      <w:sz w:val="24"/>
      <w:szCs w:val="24"/>
    </w:rPr>
  </w:style>
  <w:style w:type="paragraph" w:customStyle="1" w:styleId="xl68">
    <w:name w:val="xl68"/>
    <w:basedOn w:val="Normal"/>
    <w:rsid w:val="00921F28"/>
    <w:pPr>
      <w:pBdr>
        <w:left w:val="single" w:sz="8" w:space="0" w:color="31849B"/>
      </w:pBdr>
      <w:shd w:val="clear" w:color="000000" w:fill="009999"/>
      <w:spacing w:before="100" w:beforeAutospacing="1" w:after="100" w:afterAutospacing="1"/>
    </w:pPr>
    <w:rPr>
      <w:b/>
      <w:bCs/>
      <w:color w:val="F2F2F2"/>
      <w:sz w:val="24"/>
      <w:szCs w:val="24"/>
    </w:rPr>
  </w:style>
  <w:style w:type="paragraph" w:customStyle="1" w:styleId="xl69">
    <w:name w:val="xl69"/>
    <w:basedOn w:val="Normal"/>
    <w:rsid w:val="00921F28"/>
    <w:pPr>
      <w:pBdr>
        <w:left w:val="single" w:sz="8" w:space="0" w:color="31849B"/>
      </w:pBdr>
      <w:shd w:val="clear" w:color="000000" w:fill="009999"/>
      <w:spacing w:before="100" w:beforeAutospacing="1" w:after="100" w:afterAutospacing="1"/>
      <w:jc w:val="center"/>
    </w:pPr>
    <w:rPr>
      <w:b/>
      <w:bCs/>
      <w:color w:val="F2F2F2"/>
      <w:sz w:val="24"/>
      <w:szCs w:val="24"/>
    </w:rPr>
  </w:style>
  <w:style w:type="paragraph" w:customStyle="1" w:styleId="xl70">
    <w:name w:val="xl70"/>
    <w:basedOn w:val="Normal"/>
    <w:rsid w:val="00921F28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Normal"/>
    <w:rsid w:val="00921F28"/>
    <w:pPr>
      <w:spacing w:before="100" w:beforeAutospacing="1" w:after="100" w:afterAutospacing="1"/>
    </w:pPr>
    <w:rPr>
      <w:sz w:val="24"/>
      <w:szCs w:val="24"/>
    </w:rPr>
  </w:style>
  <w:style w:type="paragraph" w:customStyle="1" w:styleId="xl72">
    <w:name w:val="xl72"/>
    <w:basedOn w:val="Normal"/>
    <w:rsid w:val="00921F28"/>
    <w:pPr>
      <w:pBdr>
        <w:right w:val="single" w:sz="8" w:space="0" w:color="31849B"/>
      </w:pBdr>
      <w:shd w:val="clear" w:color="000000" w:fill="009999"/>
      <w:spacing w:before="100" w:beforeAutospacing="1" w:after="100" w:afterAutospacing="1"/>
      <w:jc w:val="center"/>
      <w:textAlignment w:val="center"/>
    </w:pPr>
    <w:rPr>
      <w:b/>
      <w:bCs/>
      <w:color w:val="F2F2F2"/>
      <w:sz w:val="24"/>
      <w:szCs w:val="24"/>
    </w:rPr>
  </w:style>
  <w:style w:type="paragraph" w:customStyle="1" w:styleId="xl73">
    <w:name w:val="xl73"/>
    <w:basedOn w:val="Normal"/>
    <w:rsid w:val="00921F28"/>
    <w:pPr>
      <w:pBdr>
        <w:right w:val="single" w:sz="8" w:space="0" w:color="31849B"/>
      </w:pBdr>
      <w:shd w:val="clear" w:color="000000" w:fill="009999"/>
      <w:spacing w:before="100" w:beforeAutospacing="1" w:after="100" w:afterAutospacing="1"/>
    </w:pPr>
    <w:rPr>
      <w:b/>
      <w:bCs/>
      <w:color w:val="F2F2F2"/>
      <w:sz w:val="24"/>
      <w:szCs w:val="24"/>
    </w:rPr>
  </w:style>
  <w:style w:type="paragraph" w:customStyle="1" w:styleId="xl74">
    <w:name w:val="xl74"/>
    <w:basedOn w:val="Normal"/>
    <w:rsid w:val="00921F28"/>
    <w:pPr>
      <w:pBdr>
        <w:top w:val="dashed" w:sz="4" w:space="0" w:color="009999"/>
        <w:left w:val="single" w:sz="8" w:space="0" w:color="31849B"/>
        <w:bottom w:val="dashed" w:sz="4" w:space="0" w:color="009999"/>
        <w:right w:val="dashed" w:sz="4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5">
    <w:name w:val="xl75"/>
    <w:basedOn w:val="Normal"/>
    <w:rsid w:val="00921F28"/>
    <w:pPr>
      <w:pBdr>
        <w:top w:val="dashed" w:sz="4" w:space="0" w:color="009999"/>
        <w:left w:val="single" w:sz="8" w:space="0" w:color="31849B"/>
        <w:bottom w:val="dashed" w:sz="4" w:space="0" w:color="31849B"/>
        <w:right w:val="dashed" w:sz="4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6">
    <w:name w:val="xl76"/>
    <w:basedOn w:val="Normal"/>
    <w:rsid w:val="00921F28"/>
    <w:pPr>
      <w:pBdr>
        <w:top w:val="dashed" w:sz="4" w:space="0" w:color="31849B"/>
        <w:left w:val="single" w:sz="8" w:space="0" w:color="31849B"/>
        <w:right w:val="dashed" w:sz="4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7">
    <w:name w:val="xl77"/>
    <w:basedOn w:val="Normal"/>
    <w:rsid w:val="00921F28"/>
    <w:pPr>
      <w:pBdr>
        <w:top w:val="dashed" w:sz="4" w:space="0" w:color="31849B"/>
        <w:left w:val="single" w:sz="8" w:space="0" w:color="31849B"/>
        <w:bottom w:val="single" w:sz="8" w:space="0" w:color="31849B"/>
        <w:right w:val="dashed" w:sz="4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8">
    <w:name w:val="xl78"/>
    <w:basedOn w:val="Normal"/>
    <w:rsid w:val="00921F28"/>
    <w:pPr>
      <w:pBdr>
        <w:top w:val="dashed" w:sz="4" w:space="0" w:color="31849B"/>
        <w:left w:val="single" w:sz="8" w:space="0" w:color="31849B"/>
        <w:bottom w:val="dashed" w:sz="4" w:space="0" w:color="31849B"/>
        <w:right w:val="dashed" w:sz="4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9">
    <w:name w:val="xl79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0">
    <w:name w:val="xl80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1">
    <w:name w:val="xl81"/>
    <w:basedOn w:val="Normal"/>
    <w:rsid w:val="00921F28"/>
    <w:pPr>
      <w:pBdr>
        <w:top w:val="dashed" w:sz="4" w:space="0" w:color="009999"/>
        <w:left w:val="dashed" w:sz="4" w:space="0" w:color="31849B"/>
        <w:bottom w:val="single" w:sz="8" w:space="0" w:color="31849B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2">
    <w:name w:val="xl82"/>
    <w:basedOn w:val="Normal"/>
    <w:rsid w:val="00921F28"/>
    <w:pPr>
      <w:pBdr>
        <w:top w:val="dashed" w:sz="4" w:space="0" w:color="009999"/>
        <w:left w:val="dashed" w:sz="4" w:space="0" w:color="31849B"/>
        <w:bottom w:val="single" w:sz="8" w:space="0" w:color="31849B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3">
    <w:name w:val="xl83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4">
    <w:name w:val="xl84"/>
    <w:basedOn w:val="Normal"/>
    <w:rsid w:val="00921F28"/>
    <w:pPr>
      <w:pBdr>
        <w:left w:val="single" w:sz="8" w:space="0" w:color="31849B"/>
      </w:pBdr>
      <w:shd w:val="clear" w:color="000000" w:fill="009999"/>
      <w:spacing w:before="100" w:beforeAutospacing="1" w:after="100" w:afterAutospacing="1"/>
    </w:pPr>
    <w:rPr>
      <w:b/>
      <w:bCs/>
      <w:color w:val="F2F2F2"/>
      <w:sz w:val="24"/>
      <w:szCs w:val="24"/>
    </w:rPr>
  </w:style>
  <w:style w:type="paragraph" w:customStyle="1" w:styleId="xl85">
    <w:name w:val="xl85"/>
    <w:basedOn w:val="Normal"/>
    <w:rsid w:val="00921F28"/>
    <w:pPr>
      <w:pBdr>
        <w:top w:val="dashed" w:sz="4" w:space="0" w:color="009999"/>
        <w:left w:val="dashed" w:sz="4" w:space="0" w:color="31849B"/>
        <w:bottom w:val="dashed" w:sz="4" w:space="0" w:color="31849B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6">
    <w:name w:val="xl86"/>
    <w:basedOn w:val="Normal"/>
    <w:rsid w:val="00921F28"/>
    <w:pPr>
      <w:pBdr>
        <w:left w:val="dashed" w:sz="4" w:space="0" w:color="31849B"/>
        <w:bottom w:val="dashed" w:sz="4" w:space="0" w:color="31849B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7">
    <w:name w:val="xl87"/>
    <w:basedOn w:val="Normal"/>
    <w:rsid w:val="00921F28"/>
    <w:pPr>
      <w:pBdr>
        <w:top w:val="dashed" w:sz="4" w:space="0" w:color="31849B"/>
        <w:left w:val="single" w:sz="8" w:space="0" w:color="31849B"/>
        <w:bottom w:val="dashed" w:sz="4" w:space="0" w:color="009999"/>
        <w:right w:val="dashed" w:sz="4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88">
    <w:name w:val="xl88"/>
    <w:basedOn w:val="Normal"/>
    <w:rsid w:val="00921F28"/>
    <w:pPr>
      <w:pBdr>
        <w:top w:val="dashed" w:sz="4" w:space="0" w:color="31849B"/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9">
    <w:name w:val="xl89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color w:val="FF0000"/>
      <w:sz w:val="24"/>
      <w:szCs w:val="24"/>
    </w:rPr>
  </w:style>
  <w:style w:type="paragraph" w:customStyle="1" w:styleId="xl90">
    <w:name w:val="xl90"/>
    <w:basedOn w:val="Normal"/>
    <w:rsid w:val="00921F28"/>
    <w:pPr>
      <w:pBdr>
        <w:top w:val="dashed" w:sz="4" w:space="0" w:color="009999"/>
        <w:left w:val="single" w:sz="8" w:space="0" w:color="31849B"/>
        <w:bottom w:val="dashed" w:sz="4" w:space="0" w:color="009999"/>
        <w:right w:val="dashed" w:sz="4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91">
    <w:name w:val="xl91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2">
    <w:name w:val="xl92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FFBFD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3">
    <w:name w:val="xl93"/>
    <w:basedOn w:val="Normal"/>
    <w:rsid w:val="00921F28"/>
    <w:pPr>
      <w:pBdr>
        <w:top w:val="dashed" w:sz="4" w:space="0" w:color="31849B"/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B8CCE4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4">
    <w:name w:val="xl94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B8CCE4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5">
    <w:name w:val="xl95"/>
    <w:basedOn w:val="Normal"/>
    <w:rsid w:val="00921F28"/>
    <w:pPr>
      <w:shd w:val="clear" w:color="000000" w:fill="009999"/>
      <w:spacing w:before="100" w:beforeAutospacing="1" w:after="100" w:afterAutospacing="1"/>
    </w:pPr>
    <w:rPr>
      <w:b/>
      <w:bCs/>
      <w:color w:val="F2F2F2"/>
      <w:sz w:val="24"/>
      <w:szCs w:val="24"/>
    </w:rPr>
  </w:style>
  <w:style w:type="paragraph" w:customStyle="1" w:styleId="xl96">
    <w:name w:val="xl96"/>
    <w:basedOn w:val="Normal"/>
    <w:rsid w:val="00921F28"/>
    <w:pPr>
      <w:pBdr>
        <w:left w:val="dashed" w:sz="4" w:space="0" w:color="31849B"/>
        <w:bottom w:val="dashed" w:sz="4" w:space="0" w:color="009999"/>
        <w:right w:val="dashed" w:sz="4" w:space="0" w:color="31849B"/>
      </w:pBdr>
      <w:shd w:val="clear" w:color="000000" w:fill="CCECFF"/>
      <w:spacing w:before="100" w:beforeAutospacing="1" w:after="100" w:afterAutospacing="1"/>
      <w:textAlignment w:val="center"/>
    </w:pPr>
    <w:rPr>
      <w:color w:val="0000FF"/>
      <w:sz w:val="24"/>
      <w:szCs w:val="24"/>
      <w:u w:val="single"/>
    </w:rPr>
  </w:style>
  <w:style w:type="paragraph" w:customStyle="1" w:styleId="xl97">
    <w:name w:val="xl97"/>
    <w:basedOn w:val="Normal"/>
    <w:rsid w:val="00921F28"/>
    <w:pPr>
      <w:pBdr>
        <w:left w:val="single" w:sz="8" w:space="0" w:color="31849B"/>
      </w:pBdr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98">
    <w:name w:val="xl98"/>
    <w:basedOn w:val="Normal"/>
    <w:rsid w:val="00921F28"/>
    <w:pPr>
      <w:pBdr>
        <w:top w:val="dashed" w:sz="4" w:space="0" w:color="009999"/>
        <w:left w:val="single" w:sz="8" w:space="0" w:color="31849B"/>
        <w:bottom w:val="dashed" w:sz="4" w:space="0" w:color="31849B"/>
        <w:right w:val="dashed" w:sz="4" w:space="0" w:color="31849B"/>
      </w:pBdr>
      <w:shd w:val="clear" w:color="000000" w:fill="FFFF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99">
    <w:name w:val="xl99"/>
    <w:basedOn w:val="Normal"/>
    <w:rsid w:val="00921F28"/>
    <w:pPr>
      <w:pBdr>
        <w:top w:val="dashed" w:sz="4" w:space="0" w:color="009999"/>
        <w:left w:val="single" w:sz="8" w:space="0" w:color="31849B"/>
        <w:bottom w:val="dashed" w:sz="4" w:space="0" w:color="009999"/>
        <w:right w:val="dashed" w:sz="4" w:space="0" w:color="31849B"/>
      </w:pBdr>
      <w:shd w:val="clear" w:color="000000" w:fill="FFFF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100">
    <w:name w:val="xl100"/>
    <w:basedOn w:val="Normal"/>
    <w:rsid w:val="00921F28"/>
    <w:pPr>
      <w:pBdr>
        <w:top w:val="dashed" w:sz="4" w:space="0" w:color="009999"/>
        <w:left w:val="single" w:sz="8" w:space="0" w:color="31849B"/>
        <w:bottom w:val="dashed" w:sz="4" w:space="0" w:color="009999"/>
        <w:right w:val="dashed" w:sz="4" w:space="0" w:color="31849B"/>
      </w:pBdr>
      <w:shd w:val="clear" w:color="000000" w:fill="FFC0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101">
    <w:name w:val="xl101"/>
    <w:basedOn w:val="Normal"/>
    <w:rsid w:val="00921F28"/>
    <w:pPr>
      <w:pBdr>
        <w:left w:val="dashed" w:sz="4" w:space="0" w:color="31849B"/>
        <w:right w:val="dashed" w:sz="4" w:space="0" w:color="31849B"/>
      </w:pBdr>
      <w:shd w:val="clear" w:color="000000" w:fill="B8CCE4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02">
    <w:name w:val="xl102"/>
    <w:basedOn w:val="Normal"/>
    <w:rsid w:val="00921F28"/>
    <w:pPr>
      <w:pBdr>
        <w:left w:val="single" w:sz="8" w:space="0" w:color="31849B"/>
        <w:bottom w:val="dashed" w:sz="4" w:space="0" w:color="009999"/>
        <w:right w:val="dashed" w:sz="4" w:space="0" w:color="31849B"/>
      </w:pBdr>
      <w:shd w:val="clear" w:color="000000" w:fill="FFC0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103">
    <w:name w:val="xl103"/>
    <w:basedOn w:val="Normal"/>
    <w:rsid w:val="00921F28"/>
    <w:pPr>
      <w:pBdr>
        <w:top w:val="dashed" w:sz="4" w:space="0" w:color="009999"/>
        <w:left w:val="single" w:sz="8" w:space="0" w:color="31849B"/>
      </w:pBdr>
      <w:shd w:val="clear" w:color="000000" w:fill="009999"/>
      <w:spacing w:before="100" w:beforeAutospacing="1" w:after="100" w:afterAutospacing="1"/>
    </w:pPr>
    <w:rPr>
      <w:b/>
      <w:bCs/>
      <w:color w:val="F2F2F2"/>
      <w:sz w:val="24"/>
      <w:szCs w:val="24"/>
    </w:rPr>
  </w:style>
  <w:style w:type="paragraph" w:customStyle="1" w:styleId="xl104">
    <w:name w:val="xl104"/>
    <w:basedOn w:val="Normal"/>
    <w:rsid w:val="00921F28"/>
    <w:pPr>
      <w:pBdr>
        <w:top w:val="dashed" w:sz="4" w:space="0" w:color="009999"/>
      </w:pBdr>
      <w:shd w:val="clear" w:color="000000" w:fill="009999"/>
      <w:spacing w:before="100" w:beforeAutospacing="1" w:after="100" w:afterAutospacing="1"/>
    </w:pPr>
    <w:rPr>
      <w:b/>
      <w:bCs/>
      <w:color w:val="F2F2F2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5E57E3"/>
  </w:style>
  <w:style w:type="paragraph" w:styleId="Sumrio4">
    <w:name w:val="toc 4"/>
    <w:basedOn w:val="Normal"/>
    <w:next w:val="Normal"/>
    <w:autoRedefine/>
    <w:uiPriority w:val="39"/>
    <w:unhideWhenUsed/>
    <w:rsid w:val="005A1C68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5A1C68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5A1C68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5A1C68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5A1C68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5A1C68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Standard">
    <w:name w:val="Standard"/>
    <w:rsid w:val="003D1C91"/>
    <w:pPr>
      <w:widowControl w:val="0"/>
      <w:suppressAutoHyphens/>
      <w:autoSpaceDN w:val="0"/>
      <w:textAlignment w:val="baseline"/>
    </w:pPr>
    <w:rPr>
      <w:rFonts w:eastAsia="SimSu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D1C91"/>
    <w:pPr>
      <w:suppressLineNumbers/>
    </w:pPr>
  </w:style>
  <w:style w:type="numbering" w:customStyle="1" w:styleId="WW8Num32">
    <w:name w:val="WW8Num32"/>
    <w:basedOn w:val="Semlista"/>
    <w:rsid w:val="003D1C91"/>
    <w:pPr>
      <w:numPr>
        <w:numId w:val="2"/>
      </w:numPr>
    </w:pPr>
  </w:style>
  <w:style w:type="paragraph" w:customStyle="1" w:styleId="Textbody">
    <w:name w:val="Text body"/>
    <w:basedOn w:val="Standard"/>
    <w:rsid w:val="00D84473"/>
    <w:pPr>
      <w:spacing w:after="120"/>
    </w:pPr>
  </w:style>
  <w:style w:type="numbering" w:customStyle="1" w:styleId="Numerao">
    <w:name w:val="Numeração"/>
    <w:basedOn w:val="Semlista"/>
    <w:rsid w:val="00CB3B9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o.santos\OneDrive\Documentos\_Requisitos\PDS-Lista_de_Requisitos_ok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E8EA8-4820-B64E-8A76-7CE52102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PDS-Lista_de_Requisitos_ok</Template>
  <TotalTime>148</TotalTime>
  <Pages>5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Operação SCSM - Gerenciamento de Incidente</vt:lpstr>
    </vt:vector>
  </TitlesOfParts>
  <Company>Secretaria de Estado de Fazenda de Mato Grosso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Operação SCSM - Gerenciamento de Incidente</dc:title>
  <dc:subject>Processos de Gestão de Serviços de TI</dc:subject>
  <dc:creator>Luciano da Silva Santos</dc:creator>
  <cp:keywords>Guia de Operação SCSM</cp:keywords>
  <cp:lastModifiedBy>CSC</cp:lastModifiedBy>
  <cp:revision>13</cp:revision>
  <cp:lastPrinted>2018-05-15T17:16:00Z</cp:lastPrinted>
  <dcterms:created xsi:type="dcterms:W3CDTF">2017-07-26T13:46:00Z</dcterms:created>
  <dcterms:modified xsi:type="dcterms:W3CDTF">2020-09-21T21:16:00Z</dcterms:modified>
</cp:coreProperties>
</file>